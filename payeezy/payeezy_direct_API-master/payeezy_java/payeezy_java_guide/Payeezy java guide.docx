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06" w:rsidRPr="00677906" w:rsidRDefault="00677906" w:rsidP="00677906">
      <w:pPr>
        <w:spacing w:before="75" w:after="120" w:line="240" w:lineRule="auto"/>
        <w:outlineLvl w:val="2"/>
        <w:rPr>
          <w:rFonts w:ascii="Lucida Sans Unicode" w:hAnsi="Lucida Sans Unicode" w:cs="Lucida Sans Unicode"/>
          <w:b/>
          <w:bCs/>
          <w:vanish/>
          <w:color w:val="000000"/>
          <w:sz w:val="30"/>
          <w:szCs w:val="30"/>
        </w:rPr>
      </w:pPr>
      <w:r w:rsidRPr="00677906">
        <w:rPr>
          <w:rFonts w:ascii="Lucida Sans Unicode" w:hAnsi="Lucida Sans Unicode" w:cs="Lucida Sans Unicode"/>
          <w:b/>
          <w:bCs/>
          <w:vanish/>
          <w:color w:val="000000"/>
          <w:sz w:val="30"/>
          <w:szCs w:val="30"/>
        </w:rPr>
        <w:t>Getting Started</w:t>
      </w:r>
    </w:p>
    <w:p w:rsidR="00677906" w:rsidRPr="00677906" w:rsidRDefault="00677906" w:rsidP="00677906">
      <w:pPr>
        <w:spacing w:before="100" w:beforeAutospacing="1" w:after="100" w:afterAutospacing="1" w:line="240" w:lineRule="auto"/>
        <w:rPr>
          <w:rFonts w:ascii="Lucida Sans Unicode" w:hAnsi="Lucida Sans Unicode" w:cs="Lucida Sans Unicode"/>
          <w:vanish/>
          <w:color w:val="000000"/>
          <w:sz w:val="20"/>
          <w:szCs w:val="20"/>
        </w:rPr>
      </w:pPr>
      <w:r w:rsidRPr="00677906">
        <w:rPr>
          <w:rFonts w:ascii="Lucida Sans Unicode" w:hAnsi="Lucida Sans Unicode" w:cs="Lucida Sans Unicode"/>
          <w:vanish/>
          <w:color w:val="000000"/>
          <w:sz w:val="20"/>
          <w:szCs w:val="20"/>
        </w:rPr>
        <w:t xml:space="preserve">Follow the guided learning paths provided by Getting Started resources for thorough introductions to the topics, features, and capabilities that these resources describe. </w:t>
      </w:r>
    </w:p>
    <w:p w:rsidR="00677906" w:rsidRPr="00677906" w:rsidRDefault="00677906" w:rsidP="00677906">
      <w:pPr>
        <w:spacing w:before="75" w:after="120" w:line="240" w:lineRule="auto"/>
        <w:outlineLvl w:val="2"/>
        <w:rPr>
          <w:rFonts w:ascii="Lucida Sans Unicode" w:hAnsi="Lucida Sans Unicode" w:cs="Lucida Sans Unicode"/>
          <w:b/>
          <w:bCs/>
          <w:vanish/>
          <w:color w:val="000000"/>
          <w:sz w:val="30"/>
          <w:szCs w:val="30"/>
        </w:rPr>
      </w:pPr>
      <w:r w:rsidRPr="00677906">
        <w:rPr>
          <w:rFonts w:ascii="Lucida Sans Unicode" w:hAnsi="Lucida Sans Unicode" w:cs="Lucida Sans Unicode"/>
          <w:b/>
          <w:bCs/>
          <w:vanish/>
          <w:color w:val="000000"/>
          <w:sz w:val="30"/>
          <w:szCs w:val="30"/>
        </w:rPr>
        <w:t>Getting Started</w:t>
      </w:r>
    </w:p>
    <w:p w:rsidR="00677906" w:rsidRPr="00677906" w:rsidRDefault="00677906" w:rsidP="00677906">
      <w:pPr>
        <w:spacing w:before="100" w:beforeAutospacing="1" w:after="100" w:afterAutospacing="1" w:line="240" w:lineRule="auto"/>
        <w:rPr>
          <w:rFonts w:ascii="Lucida Sans Unicode" w:hAnsi="Lucida Sans Unicode" w:cs="Lucida Sans Unicode"/>
          <w:vanish/>
          <w:color w:val="000000"/>
          <w:sz w:val="20"/>
          <w:szCs w:val="20"/>
        </w:rPr>
      </w:pPr>
      <w:r w:rsidRPr="00677906">
        <w:rPr>
          <w:rFonts w:ascii="Lucida Sans Unicode" w:hAnsi="Lucida Sans Unicode" w:cs="Lucida Sans Unicode"/>
          <w:vanish/>
          <w:color w:val="000000"/>
          <w:sz w:val="20"/>
          <w:szCs w:val="20"/>
        </w:rPr>
        <w:t xml:space="preserve">Follow the guided learning paths provided by Getting Started resources for thorough introductions to the topics, features, and capabilities that these resources describe. </w:t>
      </w:r>
    </w:p>
    <w:p w:rsidR="00677906" w:rsidRPr="00677906" w:rsidRDefault="00677906" w:rsidP="00677906">
      <w:pPr>
        <w:spacing w:before="75" w:after="120" w:line="240" w:lineRule="auto"/>
        <w:outlineLvl w:val="2"/>
        <w:rPr>
          <w:rFonts w:ascii="Lucida Sans Unicode" w:hAnsi="Lucida Sans Unicode" w:cs="Lucida Sans Unicode"/>
          <w:b/>
          <w:bCs/>
          <w:vanish/>
          <w:color w:val="000000"/>
          <w:sz w:val="30"/>
          <w:szCs w:val="30"/>
        </w:rPr>
      </w:pPr>
      <w:r w:rsidRPr="00677906">
        <w:rPr>
          <w:rFonts w:ascii="Lucida Sans Unicode" w:hAnsi="Lucida Sans Unicode" w:cs="Lucida Sans Unicode"/>
          <w:b/>
          <w:bCs/>
          <w:vanish/>
          <w:color w:val="000000"/>
          <w:sz w:val="30"/>
          <w:szCs w:val="30"/>
        </w:rPr>
        <w:t>Getting Started</w:t>
      </w:r>
    </w:p>
    <w:p w:rsidR="00677906" w:rsidRPr="00677906" w:rsidRDefault="00677906" w:rsidP="00677906">
      <w:pPr>
        <w:spacing w:before="100" w:beforeAutospacing="1" w:after="100" w:afterAutospacing="1" w:line="240" w:lineRule="auto"/>
        <w:rPr>
          <w:rFonts w:ascii="Lucida Sans Unicode" w:hAnsi="Lucida Sans Unicode" w:cs="Lucida Sans Unicode"/>
          <w:vanish/>
          <w:color w:val="000000"/>
          <w:sz w:val="20"/>
          <w:szCs w:val="20"/>
        </w:rPr>
      </w:pPr>
      <w:r w:rsidRPr="00677906">
        <w:rPr>
          <w:rFonts w:ascii="Lucida Sans Unicode" w:hAnsi="Lucida Sans Unicode" w:cs="Lucida Sans Unicode"/>
          <w:vanish/>
          <w:color w:val="000000"/>
          <w:sz w:val="20"/>
          <w:szCs w:val="20"/>
        </w:rPr>
        <w:t xml:space="preserve">Follow the guided learning paths provided by Getting Started resources for thorough introductions to the topics, features, and capabilities that these resources describe. </w:t>
      </w:r>
    </w:p>
    <w:p w:rsidR="009F13EE" w:rsidRDefault="009F13EE" w:rsidP="009F13EE">
      <w:pPr>
        <w:pStyle w:val="Heading1"/>
        <w:spacing w:before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>Getting Started</w:t>
      </w:r>
    </w:p>
    <w:p w:rsidR="009F13EE" w:rsidRPr="00BF7A82" w:rsidRDefault="009F13EE" w:rsidP="00CB44AC">
      <w:pPr>
        <w:pStyle w:val="payeezycontent"/>
      </w:pPr>
      <w:r w:rsidRPr="00BF7A82">
        <w:t xml:space="preserve">There are three simple steps to integrate your </w:t>
      </w:r>
      <w:r w:rsidRPr="00CB44AC">
        <w:t>mobile</w:t>
      </w:r>
      <w:r w:rsidRPr="00BF7A82">
        <w:t xml:space="preserve"> application/web application with Pay</w:t>
      </w:r>
      <w:r w:rsidRPr="0059178B">
        <w:rPr>
          <w:color w:val="FF0000"/>
        </w:rPr>
        <w:t>eezy</w:t>
      </w:r>
      <w:r w:rsidRPr="00BF7A82">
        <w:t>.</w:t>
      </w:r>
    </w:p>
    <w:p w:rsidR="00FB613E" w:rsidRDefault="00FB613E" w:rsidP="00BF7A82">
      <w:pPr>
        <w:pStyle w:val="Heading1"/>
        <w:numPr>
          <w:ilvl w:val="0"/>
          <w:numId w:val="42"/>
        </w:numPr>
        <w:spacing w:before="0"/>
        <w:rPr>
          <w:rFonts w:ascii="Helvetica" w:hAnsi="Helvetica" w:cs="Helvetica"/>
          <w:b w:val="0"/>
          <w:color w:val="000000"/>
          <w:sz w:val="20"/>
          <w:szCs w:val="20"/>
        </w:rPr>
      </w:pPr>
      <w:r>
        <w:rPr>
          <w:rFonts w:ascii="Helvetica" w:hAnsi="Helvetica" w:cs="Helvetica"/>
          <w:b w:val="0"/>
          <w:color w:val="000000"/>
          <w:sz w:val="20"/>
          <w:szCs w:val="20"/>
        </w:rPr>
        <w:t>CREATE</w:t>
      </w:r>
      <w:r w:rsidR="00DA78DD">
        <w:rPr>
          <w:rFonts w:ascii="Helvetica" w:hAnsi="Helvetica" w:cs="Helvetica"/>
          <w:b w:val="0"/>
          <w:color w:val="000000"/>
          <w:sz w:val="20"/>
          <w:szCs w:val="20"/>
        </w:rPr>
        <w:t xml:space="preserve"> free developer account or simply login to developer.payeezy.com</w:t>
      </w:r>
      <w:r w:rsidR="00BD104C">
        <w:rPr>
          <w:rFonts w:ascii="Helvetica" w:hAnsi="Helvetica" w:cs="Helvetica"/>
          <w:b w:val="0"/>
          <w:color w:val="000000"/>
          <w:sz w:val="20"/>
          <w:szCs w:val="20"/>
        </w:rPr>
        <w:t xml:space="preserve"> </w:t>
      </w:r>
    </w:p>
    <w:p w:rsidR="00FB613E" w:rsidRPr="00BF7A82" w:rsidRDefault="00FB613E" w:rsidP="00FB613E">
      <w:pPr>
        <w:pStyle w:val="Heading1"/>
        <w:numPr>
          <w:ilvl w:val="0"/>
          <w:numId w:val="42"/>
        </w:numPr>
        <w:spacing w:before="0"/>
        <w:rPr>
          <w:rFonts w:ascii="Helvetica" w:hAnsi="Helvetica" w:cs="Helvetica"/>
          <w:b w:val="0"/>
          <w:color w:val="000000"/>
          <w:sz w:val="20"/>
          <w:szCs w:val="20"/>
        </w:rPr>
      </w:pPr>
      <w:r>
        <w:rPr>
          <w:rFonts w:ascii="Helvetica" w:hAnsi="Helvetica" w:cs="Helvetica"/>
          <w:b w:val="0"/>
          <w:color w:val="000000"/>
          <w:sz w:val="20"/>
          <w:szCs w:val="20"/>
        </w:rPr>
        <w:t>CREATE your APIS</w:t>
      </w:r>
      <w:r w:rsidR="00C542AF">
        <w:rPr>
          <w:rFonts w:ascii="Helvetica" w:hAnsi="Helvetica" w:cs="Helvetica"/>
          <w:b w:val="0"/>
          <w:color w:val="000000"/>
          <w:sz w:val="20"/>
          <w:szCs w:val="20"/>
        </w:rPr>
        <w:t xml:space="preserve"> </w:t>
      </w:r>
      <w:r w:rsidR="005D49D7">
        <w:rPr>
          <w:rFonts w:ascii="Helvetica" w:hAnsi="Helvetica" w:cs="Helvetica"/>
          <w:b w:val="0"/>
          <w:color w:val="000000"/>
          <w:sz w:val="20"/>
          <w:szCs w:val="20"/>
        </w:rPr>
        <w:t>(</w:t>
      </w:r>
      <w:r>
        <w:rPr>
          <w:rFonts w:ascii="Helvetica" w:hAnsi="Helvetica" w:cs="Helvetica"/>
          <w:b w:val="0"/>
          <w:color w:val="000000"/>
          <w:sz w:val="20"/>
          <w:szCs w:val="20"/>
        </w:rPr>
        <w:t>or simply name your application</w:t>
      </w:r>
      <w:r w:rsidR="005D49D7">
        <w:rPr>
          <w:rFonts w:ascii="Helvetica" w:hAnsi="Helvetica" w:cs="Helvetica"/>
          <w:b w:val="0"/>
          <w:color w:val="000000"/>
          <w:sz w:val="20"/>
          <w:szCs w:val="20"/>
        </w:rPr>
        <w:t>)</w:t>
      </w:r>
      <w:r>
        <w:rPr>
          <w:rFonts w:ascii="Helvetica" w:hAnsi="Helvetica" w:cs="Helvetica"/>
          <w:b w:val="0"/>
          <w:color w:val="000000"/>
          <w:sz w:val="20"/>
          <w:szCs w:val="20"/>
        </w:rPr>
        <w:t xml:space="preserve"> </w:t>
      </w:r>
      <w:r w:rsidRPr="00BF7A82">
        <w:rPr>
          <w:rFonts w:ascii="Helvetica" w:hAnsi="Helvetica" w:cs="Helvetica"/>
          <w:b w:val="0"/>
          <w:color w:val="000000"/>
          <w:sz w:val="20"/>
          <w:szCs w:val="20"/>
        </w:rPr>
        <w:t>and get certified</w:t>
      </w:r>
    </w:p>
    <w:p w:rsidR="00FB613E" w:rsidRDefault="00FB613E" w:rsidP="00FB613E">
      <w:pPr>
        <w:pStyle w:val="Heading1"/>
        <w:numPr>
          <w:ilvl w:val="0"/>
          <w:numId w:val="42"/>
        </w:numPr>
        <w:spacing w:before="0"/>
        <w:rPr>
          <w:rFonts w:ascii="Helvetica" w:hAnsi="Helvetica" w:cs="Helvetica"/>
          <w:b w:val="0"/>
          <w:color w:val="000000"/>
          <w:sz w:val="20"/>
          <w:szCs w:val="20"/>
        </w:rPr>
      </w:pPr>
      <w:r>
        <w:rPr>
          <w:rFonts w:ascii="Helvetica" w:hAnsi="Helvetica" w:cs="Helvetica"/>
          <w:b w:val="0"/>
          <w:color w:val="000000"/>
          <w:sz w:val="20"/>
          <w:szCs w:val="20"/>
        </w:rPr>
        <w:t xml:space="preserve">ADD Merchant(s), integrate </w:t>
      </w:r>
      <w:r w:rsidR="00720699">
        <w:rPr>
          <w:rFonts w:ascii="Helvetica" w:hAnsi="Helvetica" w:cs="Helvetica"/>
          <w:b w:val="0"/>
          <w:color w:val="000000"/>
          <w:sz w:val="20"/>
          <w:szCs w:val="20"/>
        </w:rPr>
        <w:t xml:space="preserve">your application with Payeezy </w:t>
      </w:r>
      <w:r>
        <w:rPr>
          <w:rFonts w:ascii="Helvetica" w:hAnsi="Helvetica" w:cs="Helvetica"/>
          <w:b w:val="0"/>
          <w:color w:val="000000"/>
          <w:sz w:val="20"/>
          <w:szCs w:val="20"/>
        </w:rPr>
        <w:t>and GO LIVE!</w:t>
      </w:r>
    </w:p>
    <w:p w:rsidR="00AC4466" w:rsidRPr="00AC4466" w:rsidRDefault="00AC4466" w:rsidP="00AC4466">
      <w:r>
        <w:t xml:space="preserve">We provide free testing environment </w:t>
      </w:r>
      <w:r w:rsidR="00CB3D56">
        <w:t xml:space="preserve">and free support </w:t>
      </w:r>
      <w:r>
        <w:t>to test your app in CERT (like PROD)</w:t>
      </w:r>
      <w:r w:rsidR="00020EBF">
        <w:t xml:space="preserve"> region.</w:t>
      </w:r>
    </w:p>
    <w:p w:rsidR="005954F4" w:rsidRPr="00CB44AC" w:rsidRDefault="00DA78DD" w:rsidP="00CB44AC">
      <w:pPr>
        <w:pStyle w:val="Heading1"/>
        <w:numPr>
          <w:ilvl w:val="0"/>
          <w:numId w:val="43"/>
        </w:numPr>
        <w:spacing w:before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>C</w:t>
      </w:r>
      <w:r w:rsidR="00C2221E">
        <w:rPr>
          <w:rFonts w:ascii="Helvetica" w:hAnsi="Helvetica" w:cs="Helvetica"/>
          <w:color w:val="000000"/>
          <w:sz w:val="38"/>
          <w:szCs w:val="38"/>
        </w:rPr>
        <w:t>REATE</w:t>
      </w:r>
      <w:r>
        <w:rPr>
          <w:rFonts w:ascii="Helvetica" w:hAnsi="Helvetica" w:cs="Helvetica"/>
          <w:color w:val="000000"/>
          <w:sz w:val="38"/>
          <w:szCs w:val="38"/>
        </w:rPr>
        <w:t xml:space="preserve"> your free Pay</w:t>
      </w:r>
      <w:r w:rsidRPr="0059178B">
        <w:rPr>
          <w:rFonts w:ascii="Helvetica" w:hAnsi="Helvetica" w:cs="Helvetica"/>
          <w:color w:val="FF0000"/>
          <w:sz w:val="38"/>
          <w:szCs w:val="38"/>
        </w:rPr>
        <w:t>eezy</w:t>
      </w:r>
      <w:r>
        <w:rPr>
          <w:rFonts w:ascii="Helvetica" w:hAnsi="Helvetica" w:cs="Helvetica"/>
          <w:color w:val="000000"/>
          <w:sz w:val="38"/>
          <w:szCs w:val="38"/>
        </w:rPr>
        <w:t xml:space="preserve"> Developer Account</w:t>
      </w:r>
    </w:p>
    <w:p w:rsidR="00BF48CE" w:rsidRPr="00BF48CE" w:rsidRDefault="00BF48CE" w:rsidP="00CB44AC">
      <w:pPr>
        <w:pStyle w:val="payeezycontent"/>
      </w:pPr>
      <w:r>
        <w:t xml:space="preserve">To </w:t>
      </w:r>
      <w:r w:rsidRPr="00BF48CE">
        <w:t>Sign up</w:t>
      </w:r>
      <w:r>
        <w:t>,</w:t>
      </w:r>
      <w:r w:rsidRPr="00BF48CE">
        <w:t xml:space="preserve"> </w:t>
      </w:r>
      <w:r>
        <w:t>all</w:t>
      </w:r>
      <w:r w:rsidRPr="00BF48CE">
        <w:t xml:space="preserve"> you need is your </w:t>
      </w:r>
      <w:r>
        <w:t xml:space="preserve">First </w:t>
      </w:r>
      <w:r w:rsidRPr="00BF7A82">
        <w:t>name</w:t>
      </w:r>
      <w:r w:rsidRPr="00BF48CE">
        <w:t xml:space="preserve">, </w:t>
      </w:r>
      <w:r>
        <w:t>L</w:t>
      </w:r>
      <w:r w:rsidRPr="00BF48CE">
        <w:t>ast name</w:t>
      </w:r>
      <w:r>
        <w:rPr>
          <w:b/>
        </w:rPr>
        <w:t xml:space="preserve"> </w:t>
      </w:r>
      <w:r w:rsidRPr="00BF48CE">
        <w:t xml:space="preserve">and </w:t>
      </w:r>
      <w:r w:rsidRPr="00BF48CE">
        <w:rPr>
          <w:b/>
        </w:rPr>
        <w:t>valid email address</w:t>
      </w:r>
    </w:p>
    <w:p w:rsidR="00474683" w:rsidRDefault="009816A8" w:rsidP="00CB44AC">
      <w:pPr>
        <w:pStyle w:val="payeezycontent"/>
      </w:pPr>
      <w:r>
        <w:t xml:space="preserve">Please enter </w:t>
      </w:r>
      <w:hyperlink r:id="rId12" w:history="1">
        <w:r w:rsidRPr="00574F03">
          <w:rPr>
            <w:rStyle w:val="Hyperlink"/>
            <w:rFonts w:ascii="Lucida Sans Unicode" w:hAnsi="Lucida Sans Unicode" w:cs="Lucida Sans Unicode"/>
          </w:rPr>
          <w:t>https://developer.payeezy.com/</w:t>
        </w:r>
      </w:hyperlink>
      <w:r w:rsidR="00AC2C68">
        <w:t xml:space="preserve"> in your browser and click on ‘</w:t>
      </w:r>
      <w:r w:rsidR="00AC2C68" w:rsidRPr="00A333CB">
        <w:rPr>
          <w:highlight w:val="cyan"/>
        </w:rPr>
        <w:t xml:space="preserve">CREATE </w:t>
      </w:r>
      <w:r w:rsidR="00CB44AC" w:rsidRPr="00A333CB">
        <w:rPr>
          <w:highlight w:val="cyan"/>
        </w:rPr>
        <w:t xml:space="preserve">YOUR </w:t>
      </w:r>
      <w:r w:rsidR="00AC2C68" w:rsidRPr="00A333CB">
        <w:rPr>
          <w:highlight w:val="cyan"/>
        </w:rPr>
        <w:t>ACCOUNT</w:t>
      </w:r>
      <w:r w:rsidR="00AC2C68">
        <w:t>’</w:t>
      </w:r>
    </w:p>
    <w:p w:rsidR="0059178B" w:rsidRDefault="0059178B" w:rsidP="00CB44AC">
      <w:pPr>
        <w:pStyle w:val="payeezycontent"/>
      </w:pPr>
    </w:p>
    <w:p w:rsidR="005954F4" w:rsidRDefault="00C60743" w:rsidP="00A0572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562725" cy="4476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15" w:rsidRDefault="00BF48CE" w:rsidP="0059178B">
      <w:pPr>
        <w:pStyle w:val="payeezycontent"/>
      </w:pPr>
      <w:r w:rsidRPr="0059178B">
        <w:t>Please note: A valid e-mail address. Once registered cannot be changed in future. All e-mails from the system will be sent to this address. The e-mail address is not made public and will only be used if you wish to receive notifications by e-mail.</w:t>
      </w:r>
    </w:p>
    <w:p w:rsidR="0059178B" w:rsidRPr="0059178B" w:rsidRDefault="0059178B" w:rsidP="0059178B">
      <w:pPr>
        <w:pStyle w:val="payeezycontent"/>
      </w:pPr>
    </w:p>
    <w:p w:rsidR="00337015" w:rsidRPr="0059178B" w:rsidRDefault="00BF48CE" w:rsidP="0059178B">
      <w:pPr>
        <w:pStyle w:val="payeezycontent"/>
      </w:pPr>
      <w:r w:rsidRPr="0059178B">
        <w:t xml:space="preserve">After you provide registration information an email is sent to you with further instructions. </w:t>
      </w:r>
    </w:p>
    <w:p w:rsidR="00BF48CE" w:rsidRDefault="00725205" w:rsidP="00BF48C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6569075" cy="4952365"/>
            <wp:effectExtent l="0" t="0" r="317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8A" w:rsidRDefault="0048278A" w:rsidP="0048278A">
      <w:pPr>
        <w:pStyle w:val="payeezycontent"/>
      </w:pPr>
    </w:p>
    <w:p w:rsidR="005B2D7E" w:rsidRPr="005B2D7E" w:rsidRDefault="005B2D7E" w:rsidP="005B2D7E">
      <w:pPr>
        <w:pStyle w:val="Heading1"/>
        <w:numPr>
          <w:ilvl w:val="0"/>
          <w:numId w:val="43"/>
        </w:numPr>
        <w:spacing w:before="0"/>
        <w:rPr>
          <w:rFonts w:ascii="Helvetica" w:hAnsi="Helvetica" w:cs="Helvetica"/>
          <w:color w:val="000000"/>
          <w:sz w:val="38"/>
          <w:szCs w:val="38"/>
        </w:rPr>
      </w:pPr>
      <w:r w:rsidRPr="005B2D7E">
        <w:rPr>
          <w:rFonts w:ascii="Helvetica" w:hAnsi="Helvetica" w:cs="Helvetica"/>
          <w:color w:val="000000"/>
          <w:sz w:val="38"/>
          <w:szCs w:val="38"/>
        </w:rPr>
        <w:t>CREATE your APIS (or simply name your application) and get certified</w:t>
      </w:r>
    </w:p>
    <w:p w:rsidR="005B2D7E" w:rsidRDefault="005B2D7E" w:rsidP="0048278A">
      <w:pPr>
        <w:pStyle w:val="payeezycontent"/>
      </w:pPr>
    </w:p>
    <w:p w:rsidR="00BF48CE" w:rsidRPr="0048278A" w:rsidRDefault="00BF48CE" w:rsidP="0048278A">
      <w:pPr>
        <w:pStyle w:val="payeezycontent"/>
      </w:pPr>
      <w:r w:rsidRPr="0048278A">
        <w:t xml:space="preserve">Think of this as a unique </w:t>
      </w:r>
      <w:r w:rsidRPr="00724B5C">
        <w:rPr>
          <w:b/>
        </w:rPr>
        <w:t xml:space="preserve">app name </w:t>
      </w:r>
      <w:r w:rsidRPr="0048278A">
        <w:t xml:space="preserve">that is used to identify your application. The name is unrelated to the name you would use on Apple’s App Store but it can be the same. </w:t>
      </w:r>
      <w:proofErr w:type="gramStart"/>
      <w:r w:rsidRPr="0048278A">
        <w:t>From the “Get Certified” tab on this page…</w:t>
      </w:r>
      <w:proofErr w:type="gramEnd"/>
    </w:p>
    <w:p w:rsidR="00337015" w:rsidRDefault="00A22FB4" w:rsidP="00A05722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6438900" cy="3190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15" w:rsidRPr="00EF75F8" w:rsidRDefault="00BF48CE" w:rsidP="00EF75F8">
      <w:pPr>
        <w:pStyle w:val="payeezycontent"/>
      </w:pPr>
      <w:r w:rsidRPr="00EF75F8">
        <w:t>Click the “</w:t>
      </w:r>
      <w:r w:rsidRPr="00DF7D68">
        <w:rPr>
          <w:highlight w:val="cyan"/>
        </w:rPr>
        <w:t>ADD A NEW API</w:t>
      </w:r>
      <w:r w:rsidRPr="00EF75F8">
        <w:t>”</w:t>
      </w:r>
      <w:r w:rsidR="008576CC" w:rsidRPr="00EF75F8">
        <w:t xml:space="preserve"> button. </w:t>
      </w:r>
      <w:r w:rsidRPr="00EF75F8">
        <w:t>On the next screen you name your application.</w:t>
      </w:r>
    </w:p>
    <w:p w:rsidR="00D16F25" w:rsidRDefault="004547E4" w:rsidP="00D16F25">
      <w:pPr>
        <w:pStyle w:val="visible"/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555555"/>
          <w:sz w:val="20"/>
          <w:szCs w:val="20"/>
        </w:rPr>
        <w:drawing>
          <wp:inline distT="0" distB="0" distL="0" distR="0">
            <wp:extent cx="6569075" cy="353314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C" w:rsidRPr="00D16F25" w:rsidRDefault="008576CC" w:rsidP="00D16F25">
      <w:pPr>
        <w:pStyle w:val="visible"/>
        <w:shd w:val="clear" w:color="auto" w:fill="FFFFFF"/>
        <w:rPr>
          <w:rFonts w:ascii="Lucida Sans Unicode" w:hAnsi="Lucida Sans Unicode" w:cs="Lucida Sans Unicode"/>
          <w:color w:val="555555"/>
          <w:sz w:val="20"/>
          <w:szCs w:val="20"/>
        </w:rPr>
      </w:pPr>
      <w:r w:rsidRPr="00D16F25">
        <w:rPr>
          <w:rFonts w:ascii="Helvetica" w:hAnsi="Helvetica" w:cs="Helvetica"/>
          <w:color w:val="000000"/>
          <w:sz w:val="20"/>
          <w:szCs w:val="20"/>
        </w:rPr>
        <w:t>Spaces are allowed within the app name. For this example we are using “</w:t>
      </w:r>
      <w:proofErr w:type="spellStart"/>
      <w:r w:rsidRPr="00D16F25">
        <w:rPr>
          <w:rFonts w:ascii="Helvetica" w:hAnsi="Helvetica" w:cs="Helvetica"/>
          <w:color w:val="000000"/>
          <w:sz w:val="20"/>
          <w:szCs w:val="20"/>
        </w:rPr>
        <w:t>abc</w:t>
      </w:r>
      <w:proofErr w:type="spellEnd"/>
      <w:r w:rsidRPr="00D16F25">
        <w:rPr>
          <w:rFonts w:ascii="Helvetica" w:hAnsi="Helvetica" w:cs="Helvetica"/>
          <w:color w:val="000000"/>
          <w:sz w:val="20"/>
          <w:szCs w:val="20"/>
        </w:rPr>
        <w:t>” App. The checkbox “SANDBOX” must be selected at this time. This will allow you to test your app in a safe secure environment provided by Payeezy. Click “</w:t>
      </w:r>
      <w:r w:rsidRPr="0010410B">
        <w:rPr>
          <w:rFonts w:ascii="Helvetica" w:hAnsi="Helvetica" w:cs="Helvetica"/>
          <w:color w:val="000000"/>
          <w:sz w:val="20"/>
          <w:szCs w:val="20"/>
          <w:highlight w:val="cyan"/>
        </w:rPr>
        <w:t>CREATE YOUR APP</w:t>
      </w:r>
      <w:r w:rsidRPr="00D16F25">
        <w:rPr>
          <w:rFonts w:ascii="Helvetica" w:hAnsi="Helvetica" w:cs="Helvetica"/>
          <w:color w:val="000000"/>
          <w:sz w:val="20"/>
          <w:szCs w:val="20"/>
        </w:rPr>
        <w:t>” to continue.</w:t>
      </w:r>
    </w:p>
    <w:p w:rsidR="008576CC" w:rsidRDefault="008576CC" w:rsidP="00D16F25">
      <w:pPr>
        <w:pStyle w:val="payeezycontent"/>
      </w:pPr>
      <w:r w:rsidRPr="00D16F25">
        <w:lastRenderedPageBreak/>
        <w:t>You’re making progress!</w:t>
      </w:r>
    </w:p>
    <w:p w:rsidR="00D16F25" w:rsidRPr="00D16F25" w:rsidRDefault="00D16F25" w:rsidP="00D16F25">
      <w:pPr>
        <w:pStyle w:val="payeezycontent"/>
      </w:pPr>
    </w:p>
    <w:p w:rsidR="00BF48CE" w:rsidRDefault="00A77CE5" w:rsidP="00906C27">
      <w:pPr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 wp14:anchorId="7DD7DD51" wp14:editId="5D52680E">
            <wp:extent cx="6569075" cy="25527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6CC" w:rsidRPr="00D16F25">
        <w:rPr>
          <w:rFonts w:ascii="Helvetica" w:hAnsi="Helvetica" w:cs="Helvetica"/>
          <w:color w:val="000000"/>
          <w:sz w:val="20"/>
          <w:szCs w:val="20"/>
        </w:rPr>
        <w:t>The page update to show you’re newly created app entry and that it has a sandbox ready. We are done adding apps. Let’s examine some key details about your new app that you will need as a developer. Click on your app name.</w:t>
      </w:r>
      <w:r>
        <w:rPr>
          <w:noProof/>
        </w:rPr>
        <w:drawing>
          <wp:inline distT="0" distB="0" distL="0" distR="0" wp14:anchorId="3D6ED633" wp14:editId="601C38B1">
            <wp:extent cx="657225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697" w:rsidRPr="00654697">
        <w:rPr>
          <w:rFonts w:ascii="Helvetica" w:hAnsi="Helvetica" w:cs="Helvetica"/>
          <w:color w:val="000000"/>
          <w:sz w:val="20"/>
          <w:szCs w:val="20"/>
        </w:rPr>
        <w:t xml:space="preserve">Please note API Key and API Secret </w:t>
      </w:r>
    </w:p>
    <w:p w:rsidR="00906C27" w:rsidRDefault="00906C27" w:rsidP="00654697">
      <w:pPr>
        <w:pStyle w:val="payeezycontent"/>
      </w:pPr>
    </w:p>
    <w:p w:rsidR="008576CC" w:rsidRDefault="00CD7D7B" w:rsidP="00FC5A12">
      <w:pPr>
        <w:pStyle w:val="Heading1"/>
        <w:numPr>
          <w:ilvl w:val="0"/>
          <w:numId w:val="43"/>
        </w:numPr>
        <w:spacing w:before="0"/>
        <w:rPr>
          <w:rFonts w:ascii="Helvetica" w:hAnsi="Helvetica" w:cs="Helvetica"/>
          <w:color w:val="000000"/>
          <w:sz w:val="38"/>
          <w:szCs w:val="38"/>
        </w:rPr>
      </w:pPr>
      <w:r w:rsidRPr="00A77923">
        <w:rPr>
          <w:rFonts w:ascii="Helvetica" w:hAnsi="Helvetica" w:cs="Helvetica"/>
          <w:color w:val="000000"/>
          <w:sz w:val="38"/>
          <w:szCs w:val="38"/>
        </w:rPr>
        <w:t xml:space="preserve">ADD Merchant(s), integrate </w:t>
      </w:r>
      <w:r w:rsidR="00DD3CC6">
        <w:rPr>
          <w:rFonts w:ascii="Helvetica" w:hAnsi="Helvetica" w:cs="Helvetica"/>
          <w:color w:val="000000"/>
          <w:sz w:val="38"/>
          <w:szCs w:val="38"/>
        </w:rPr>
        <w:t xml:space="preserve">your application </w:t>
      </w:r>
      <w:r w:rsidRPr="00A77923">
        <w:rPr>
          <w:rFonts w:ascii="Helvetica" w:hAnsi="Helvetica" w:cs="Helvetica"/>
          <w:color w:val="000000"/>
          <w:sz w:val="38"/>
          <w:szCs w:val="38"/>
        </w:rPr>
        <w:t xml:space="preserve">with </w:t>
      </w:r>
      <w:r w:rsidR="00DD3CC6">
        <w:rPr>
          <w:rFonts w:ascii="Helvetica" w:hAnsi="Helvetica" w:cs="Helvetica"/>
          <w:color w:val="000000"/>
          <w:sz w:val="38"/>
          <w:szCs w:val="38"/>
        </w:rPr>
        <w:t>Payeezy</w:t>
      </w:r>
      <w:r w:rsidRPr="00A77923">
        <w:rPr>
          <w:rFonts w:ascii="Helvetica" w:hAnsi="Helvetica" w:cs="Helvetica"/>
          <w:color w:val="000000"/>
          <w:sz w:val="38"/>
          <w:szCs w:val="38"/>
        </w:rPr>
        <w:t xml:space="preserve"> and GO LIVE!</w:t>
      </w:r>
      <w:r w:rsidR="001F7D8D">
        <w:rPr>
          <w:rFonts w:ascii="Helvetica" w:hAnsi="Helvetica" w:cs="Helvetica"/>
          <w:color w:val="000000"/>
          <w:sz w:val="38"/>
          <w:szCs w:val="38"/>
        </w:rPr>
        <w:t xml:space="preserve"> </w:t>
      </w:r>
      <w:bookmarkStart w:id="0" w:name="_GoBack"/>
      <w:bookmarkEnd w:id="0"/>
    </w:p>
    <w:p w:rsidR="00BF48CE" w:rsidRPr="00B37339" w:rsidRDefault="00BE2B5B" w:rsidP="00EB36C7">
      <w:pPr>
        <w:pStyle w:val="payeezycontent"/>
        <w:rPr>
          <w:b/>
          <w:u w:val="single"/>
        </w:rPr>
      </w:pPr>
      <w:r>
        <w:t xml:space="preserve">Before adding Merchant(s) to Payeezy, you can test your application with our CERT environment. </w:t>
      </w:r>
      <w:r w:rsidRPr="00B37339">
        <w:rPr>
          <w:b/>
          <w:u w:val="single"/>
        </w:rPr>
        <w:t xml:space="preserve">Sample </w:t>
      </w:r>
      <w:r w:rsidR="006D14CB" w:rsidRPr="00B37339">
        <w:rPr>
          <w:b/>
          <w:u w:val="single"/>
        </w:rPr>
        <w:t xml:space="preserve">code: </w:t>
      </w:r>
    </w:p>
    <w:p w:rsidR="006D14CB" w:rsidRDefault="006D14CB" w:rsidP="006D14CB">
      <w:pPr>
        <w:rPr>
          <w:rStyle w:val="Hyperlink"/>
          <w:rFonts w:ascii="Arial" w:hAnsi="Arial" w:cs="Arial"/>
          <w:sz w:val="21"/>
          <w:szCs w:val="21"/>
        </w:rPr>
      </w:pPr>
      <w:r>
        <w:t xml:space="preserve">If you are developer /Merchant and working on apple pay then click on the link below to download </w:t>
      </w:r>
      <w:r w:rsidR="00B37339">
        <w:t xml:space="preserve">apple pay </w:t>
      </w:r>
      <w:r>
        <w:t xml:space="preserve">sample code:  </w:t>
      </w:r>
      <w:hyperlink r:id="rId19" w:history="1">
        <w:r w:rsidRPr="00367CF4">
          <w:rPr>
            <w:rStyle w:val="Hyperlink"/>
            <w:rFonts w:ascii="Arial" w:hAnsi="Arial" w:cs="Arial"/>
            <w:sz w:val="21"/>
            <w:szCs w:val="21"/>
          </w:rPr>
          <w:t>https://developer.payeezy.com/sdk-downloads</w:t>
        </w:r>
      </w:hyperlink>
    </w:p>
    <w:p w:rsidR="00A1032C" w:rsidRDefault="00A1032C" w:rsidP="006D14CB">
      <w:pPr>
        <w:rPr>
          <w:rStyle w:val="Hyperlink"/>
          <w:rFonts w:ascii="Arial" w:hAnsi="Arial" w:cs="Arial"/>
          <w:sz w:val="21"/>
          <w:szCs w:val="21"/>
        </w:rPr>
      </w:pPr>
    </w:p>
    <w:p w:rsidR="00A1032C" w:rsidRPr="00B37339" w:rsidRDefault="00A1032C" w:rsidP="006D14CB"/>
    <w:p w:rsidR="006D14CB" w:rsidRPr="006D14CB" w:rsidRDefault="006D14CB" w:rsidP="006D14CB">
      <w:r>
        <w:rPr>
          <w:rFonts w:ascii="Arial" w:hAnsi="Arial" w:cs="Arial"/>
          <w:color w:val="666666"/>
          <w:sz w:val="21"/>
          <w:szCs w:val="21"/>
        </w:rPr>
        <w:lastRenderedPageBreak/>
        <w:t>i</w:t>
      </w:r>
      <w:r w:rsidRPr="006D14CB">
        <w:t xml:space="preserve">f you are developer/Merchant and working on </w:t>
      </w:r>
      <w:proofErr w:type="spellStart"/>
      <w:r>
        <w:t>ios</w:t>
      </w:r>
      <w:proofErr w:type="spellEnd"/>
      <w:r>
        <w:t>(in app)/</w:t>
      </w:r>
      <w:r w:rsidRPr="006D14CB">
        <w:t>Android/Java/Curl/</w:t>
      </w:r>
      <w:proofErr w:type="spellStart"/>
      <w:r w:rsidRPr="006D14CB">
        <w:t>nodeJS</w:t>
      </w:r>
      <w:proofErr w:type="spellEnd"/>
      <w:r w:rsidRPr="006D14CB">
        <w:t xml:space="preserve">/PHP/Python/ruby  then go to </w:t>
      </w:r>
      <w:proofErr w:type="spellStart"/>
      <w:r w:rsidRPr="006D14CB">
        <w:t>gi</w:t>
      </w:r>
      <w:r w:rsidR="002B116E">
        <w:t>t</w:t>
      </w:r>
      <w:proofErr w:type="spellEnd"/>
      <w:r w:rsidR="002B116E">
        <w:t xml:space="preserve"> and download sample code:</w:t>
      </w:r>
    </w:p>
    <w:p w:rsidR="006D14CB" w:rsidRPr="006D14CB" w:rsidRDefault="00D407C1" w:rsidP="006D14CB">
      <w:hyperlink r:id="rId20" w:history="1">
        <w:r w:rsidR="006D14CB" w:rsidRPr="006D14CB">
          <w:rPr>
            <w:rStyle w:val="Hyperlink"/>
          </w:rPr>
          <w:t>https://github.com/payeezy/payeezy</w:t>
        </w:r>
      </w:hyperlink>
    </w:p>
    <w:p w:rsidR="008A47AB" w:rsidRDefault="008A47AB" w:rsidP="008A47AB">
      <w:pPr>
        <w:pStyle w:val="Heading1"/>
        <w:spacing w:before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>Pre-request for testing code</w:t>
      </w:r>
      <w:r w:rsidR="00183FEA">
        <w:rPr>
          <w:rFonts w:ascii="Helvetica" w:hAnsi="Helvetica" w:cs="Helvetica"/>
          <w:color w:val="000000"/>
          <w:sz w:val="38"/>
          <w:szCs w:val="38"/>
        </w:rPr>
        <w:t>/</w:t>
      </w:r>
      <w:r w:rsidR="00753986">
        <w:rPr>
          <w:rFonts w:ascii="Helvetica" w:hAnsi="Helvetica" w:cs="Helvetica"/>
          <w:color w:val="000000"/>
          <w:sz w:val="38"/>
          <w:szCs w:val="38"/>
        </w:rPr>
        <w:t xml:space="preserve">APIS? </w:t>
      </w:r>
    </w:p>
    <w:p w:rsidR="008A47AB" w:rsidRDefault="008A47AB" w:rsidP="008A47AB">
      <w:r>
        <w:t xml:space="preserve">To integrate and test </w:t>
      </w:r>
      <w:r w:rsidR="00B36F4F">
        <w:t xml:space="preserve">your </w:t>
      </w:r>
      <w:r>
        <w:t xml:space="preserve">application all you need is </w:t>
      </w:r>
    </w:p>
    <w:p w:rsidR="00B36F4F" w:rsidRPr="00B36F4F" w:rsidRDefault="00B36F4F" w:rsidP="00B36F4F">
      <w:pPr>
        <w:pStyle w:val="ListParagraph"/>
        <w:numPr>
          <w:ilvl w:val="0"/>
          <w:numId w:val="40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/>
          <w:color w:val="484848"/>
          <w:sz w:val="20"/>
          <w:szCs w:val="20"/>
          <w:shd w:val="clear" w:color="auto" w:fill="FFFFFF"/>
        </w:rPr>
        <w:t xml:space="preserve">Merchant token </w:t>
      </w:r>
      <w:r w:rsidR="00E738C9">
        <w:rPr>
          <w:rStyle w:val="Strong"/>
          <w:rFonts w:ascii="Helvetica" w:hAnsi="Helvetica"/>
          <w:color w:val="484848"/>
          <w:sz w:val="20"/>
          <w:szCs w:val="20"/>
          <w:shd w:val="clear" w:color="auto" w:fill="FFFFFF"/>
        </w:rPr>
        <w:t>(token)</w:t>
      </w:r>
    </w:p>
    <w:p w:rsidR="00B36F4F" w:rsidRPr="00B36F4F" w:rsidRDefault="00B36F4F" w:rsidP="000B67FE">
      <w:pPr>
        <w:pStyle w:val="ListParagraph"/>
        <w:numPr>
          <w:ilvl w:val="0"/>
          <w:numId w:val="40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/>
          <w:color w:val="484848"/>
          <w:sz w:val="20"/>
          <w:szCs w:val="20"/>
          <w:shd w:val="clear" w:color="auto" w:fill="FFFFFF"/>
        </w:rPr>
        <w:t>API Key</w:t>
      </w:r>
    </w:p>
    <w:p w:rsidR="00B36F4F" w:rsidRPr="00B36F4F" w:rsidRDefault="00B36F4F" w:rsidP="000B67FE">
      <w:pPr>
        <w:pStyle w:val="ListParagraph"/>
        <w:numPr>
          <w:ilvl w:val="0"/>
          <w:numId w:val="40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/>
          <w:color w:val="484848"/>
          <w:sz w:val="20"/>
          <w:szCs w:val="20"/>
          <w:shd w:val="clear" w:color="auto" w:fill="FFFFFF"/>
        </w:rPr>
        <w:t>API Secret</w:t>
      </w:r>
    </w:p>
    <w:p w:rsidR="00886465" w:rsidRDefault="00886465" w:rsidP="00B36F4F">
      <w:pPr>
        <w:rPr>
          <w:rStyle w:val="Strong"/>
          <w:b w:val="0"/>
          <w:bCs w:val="0"/>
        </w:rPr>
      </w:pPr>
    </w:p>
    <w:p w:rsidR="00B36F4F" w:rsidRPr="007E6776" w:rsidRDefault="00886465" w:rsidP="007E6776">
      <w:pPr>
        <w:pStyle w:val="Heading1"/>
        <w:spacing w:before="0"/>
        <w:rPr>
          <w:rFonts w:ascii="Helvetica" w:hAnsi="Helvetica" w:cs="Helvetica"/>
          <w:color w:val="000000"/>
          <w:sz w:val="38"/>
          <w:szCs w:val="38"/>
        </w:rPr>
      </w:pPr>
      <w:r w:rsidRPr="007E6776">
        <w:rPr>
          <w:rFonts w:ascii="Helvetica" w:hAnsi="Helvetica" w:cs="Helvetica"/>
          <w:color w:val="000000"/>
          <w:sz w:val="38"/>
          <w:szCs w:val="38"/>
        </w:rPr>
        <w:t>What is ‘Merchant token’</w:t>
      </w:r>
      <w:r w:rsidR="006B1A70" w:rsidRPr="007E6776">
        <w:rPr>
          <w:rFonts w:ascii="Helvetica" w:hAnsi="Helvetica" w:cs="Helvetica"/>
          <w:color w:val="000000"/>
          <w:sz w:val="38"/>
          <w:szCs w:val="38"/>
        </w:rPr>
        <w:t xml:space="preserve">? </w:t>
      </w:r>
      <w:r w:rsidRPr="007E6776">
        <w:rPr>
          <w:rFonts w:ascii="Helvetica" w:hAnsi="Helvetica" w:cs="Helvetica"/>
          <w:color w:val="000000"/>
          <w:sz w:val="38"/>
          <w:szCs w:val="38"/>
        </w:rPr>
        <w:t xml:space="preserve"> How to get it? </w:t>
      </w:r>
    </w:p>
    <w:p w:rsidR="00B36F4F" w:rsidRDefault="00886465" w:rsidP="00B36F4F">
      <w:pPr>
        <w:rPr>
          <w:rStyle w:val="Strong"/>
          <w:b w:val="0"/>
          <w:bCs w:val="0"/>
        </w:rPr>
      </w:pPr>
      <w:r w:rsidRPr="00A80D1B">
        <w:rPr>
          <w:rStyle w:val="Strong"/>
          <w:b w:val="0"/>
          <w:bCs w:val="0"/>
        </w:rPr>
        <w:t>Merchant</w:t>
      </w:r>
      <w:r w:rsidR="00402D14">
        <w:rPr>
          <w:rStyle w:val="Strong"/>
          <w:bCs w:val="0"/>
          <w:i/>
        </w:rPr>
        <w:t xml:space="preserve"> T</w:t>
      </w:r>
      <w:r w:rsidRPr="00A80D1B">
        <w:rPr>
          <w:rStyle w:val="Strong"/>
          <w:bCs w:val="0"/>
          <w:i/>
        </w:rPr>
        <w:t>oken</w:t>
      </w:r>
      <w:r>
        <w:rPr>
          <w:rStyle w:val="Strong"/>
          <w:b w:val="0"/>
          <w:bCs w:val="0"/>
        </w:rPr>
        <w:t xml:space="preserve"> is associated with each Merchant. Merchant </w:t>
      </w:r>
      <w:r w:rsidR="00402D14">
        <w:rPr>
          <w:rStyle w:val="Strong"/>
          <w:bCs w:val="0"/>
          <w:i/>
        </w:rPr>
        <w:t>T</w:t>
      </w:r>
      <w:r w:rsidRPr="00A80D1B">
        <w:rPr>
          <w:rStyle w:val="Strong"/>
          <w:bCs w:val="0"/>
          <w:i/>
        </w:rPr>
        <w:t>oken</w:t>
      </w:r>
      <w:r>
        <w:rPr>
          <w:rStyle w:val="Strong"/>
          <w:b w:val="0"/>
          <w:bCs w:val="0"/>
        </w:rPr>
        <w:t xml:space="preserve"> </w:t>
      </w:r>
      <w:r w:rsidR="00402D14">
        <w:rPr>
          <w:rStyle w:val="Strong"/>
          <w:b w:val="0"/>
          <w:bCs w:val="0"/>
        </w:rPr>
        <w:t>helps</w:t>
      </w:r>
      <w:r>
        <w:rPr>
          <w:rStyle w:val="Strong"/>
          <w:b w:val="0"/>
          <w:bCs w:val="0"/>
        </w:rPr>
        <w:t xml:space="preserve"> us to identify each </w:t>
      </w:r>
      <w:r w:rsidR="00922958">
        <w:rPr>
          <w:rStyle w:val="Strong"/>
          <w:b w:val="0"/>
          <w:bCs w:val="0"/>
        </w:rPr>
        <w:t>request. We</w:t>
      </w:r>
      <w:r>
        <w:rPr>
          <w:rStyle w:val="Strong"/>
          <w:b w:val="0"/>
          <w:bCs w:val="0"/>
        </w:rPr>
        <w:t xml:space="preserve"> have provided sample Merchant token for testing purpose. </w:t>
      </w:r>
    </w:p>
    <w:p w:rsidR="00886465" w:rsidRDefault="00886465" w:rsidP="00B36F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Please click on MY MERCHANT </w:t>
      </w:r>
    </w:p>
    <w:p w:rsidR="00886465" w:rsidRDefault="00886465" w:rsidP="00B36F4F">
      <w:pPr>
        <w:rPr>
          <w:rStyle w:val="Strong"/>
          <w:b w:val="0"/>
          <w:bCs w:val="0"/>
        </w:rPr>
      </w:pPr>
    </w:p>
    <w:p w:rsidR="00886465" w:rsidRDefault="00886465" w:rsidP="00B36F4F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>
            <wp:extent cx="6562725" cy="19716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59" w:rsidRDefault="003C4E59" w:rsidP="0088646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Merchant </w:t>
      </w:r>
      <w:r w:rsidR="000D0E52">
        <w:rPr>
          <w:rStyle w:val="Strong"/>
          <w:bCs w:val="0"/>
          <w:i/>
        </w:rPr>
        <w:t>T</w:t>
      </w:r>
      <w:r w:rsidRPr="000D0E52">
        <w:rPr>
          <w:rStyle w:val="Strong"/>
          <w:bCs w:val="0"/>
          <w:i/>
        </w:rPr>
        <w:t>oken</w:t>
      </w:r>
      <w:r>
        <w:rPr>
          <w:rStyle w:val="Strong"/>
          <w:b w:val="0"/>
          <w:bCs w:val="0"/>
        </w:rPr>
        <w:t xml:space="preserve"> is circle in green. </w:t>
      </w:r>
      <w:r w:rsidR="000D0E52">
        <w:rPr>
          <w:rStyle w:val="Strong"/>
          <w:b w:val="0"/>
          <w:bCs w:val="0"/>
        </w:rPr>
        <w:t xml:space="preserve">Please note that this </w:t>
      </w:r>
      <w:r w:rsidR="000D0E52" w:rsidRPr="000D0E52">
        <w:rPr>
          <w:rStyle w:val="Strong"/>
          <w:bCs w:val="0"/>
          <w:i/>
        </w:rPr>
        <w:t>Token</w:t>
      </w:r>
      <w:r w:rsidR="000D0E52">
        <w:rPr>
          <w:rStyle w:val="Strong"/>
          <w:b w:val="0"/>
          <w:bCs w:val="0"/>
        </w:rPr>
        <w:t xml:space="preserve"> is associated with sample Merchant only. If you add new Merchant then </w:t>
      </w:r>
      <w:r w:rsidR="000D0E52" w:rsidRPr="000D0E52">
        <w:rPr>
          <w:rStyle w:val="Strong"/>
          <w:bCs w:val="0"/>
          <w:i/>
        </w:rPr>
        <w:t>Token</w:t>
      </w:r>
      <w:r w:rsidR="000D0E52">
        <w:rPr>
          <w:rStyle w:val="Strong"/>
          <w:b w:val="0"/>
          <w:bCs w:val="0"/>
        </w:rPr>
        <w:t xml:space="preserve"> value will be different</w:t>
      </w:r>
      <w:r w:rsidR="001926F3">
        <w:rPr>
          <w:rStyle w:val="Strong"/>
          <w:b w:val="0"/>
          <w:bCs w:val="0"/>
        </w:rPr>
        <w:t>.</w:t>
      </w:r>
    </w:p>
    <w:p w:rsidR="00886465" w:rsidRPr="007E6776" w:rsidRDefault="00886465" w:rsidP="007E6776">
      <w:pPr>
        <w:pStyle w:val="Heading1"/>
        <w:spacing w:before="0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 w:rsidRPr="007E6776">
        <w:rPr>
          <w:rFonts w:ascii="Helvetica" w:hAnsi="Helvetica" w:cs="Helvetica"/>
          <w:color w:val="000000"/>
          <w:sz w:val="38"/>
          <w:szCs w:val="38"/>
        </w:rPr>
        <w:t xml:space="preserve">What </w:t>
      </w:r>
      <w:r w:rsidR="006B1A70" w:rsidRPr="007E6776">
        <w:rPr>
          <w:rFonts w:ascii="Helvetica" w:hAnsi="Helvetica" w:cs="Helvetica"/>
          <w:color w:val="000000"/>
          <w:sz w:val="38"/>
          <w:szCs w:val="38"/>
        </w:rPr>
        <w:t>are</w:t>
      </w:r>
      <w:r w:rsidRPr="007E6776">
        <w:rPr>
          <w:rFonts w:ascii="Helvetica" w:hAnsi="Helvetica" w:cs="Helvetica"/>
          <w:color w:val="000000"/>
          <w:sz w:val="38"/>
          <w:szCs w:val="38"/>
        </w:rPr>
        <w:t xml:space="preserve"> ‘API Key’ </w:t>
      </w:r>
      <w:r w:rsidRPr="007E6776">
        <w:rPr>
          <w:rFonts w:ascii="Helvetica" w:hAnsi="Helvetica" w:cs="Helvetica"/>
          <w:b w:val="0"/>
          <w:bCs w:val="0"/>
          <w:color w:val="000000"/>
          <w:sz w:val="38"/>
          <w:szCs w:val="38"/>
        </w:rPr>
        <w:t xml:space="preserve">and </w:t>
      </w:r>
      <w:r w:rsidR="006B1A70" w:rsidRPr="007E6776">
        <w:rPr>
          <w:rFonts w:ascii="Helvetica" w:hAnsi="Helvetica" w:cs="Helvetica"/>
          <w:color w:val="000000"/>
          <w:sz w:val="38"/>
          <w:szCs w:val="38"/>
        </w:rPr>
        <w:t xml:space="preserve">‘API Secret’? </w:t>
      </w:r>
      <w:r w:rsidRPr="007E6776">
        <w:rPr>
          <w:rFonts w:ascii="Helvetica" w:hAnsi="Helvetica" w:cs="Helvetica"/>
          <w:b w:val="0"/>
          <w:bCs w:val="0"/>
          <w:color w:val="000000"/>
          <w:sz w:val="38"/>
          <w:szCs w:val="38"/>
        </w:rPr>
        <w:t xml:space="preserve">How to get </w:t>
      </w:r>
      <w:r w:rsidR="00B36F82" w:rsidRPr="00210489">
        <w:rPr>
          <w:rFonts w:ascii="Helvetica" w:hAnsi="Helvetica" w:cs="Helvetica"/>
          <w:b w:val="0"/>
          <w:color w:val="000000"/>
          <w:sz w:val="38"/>
          <w:szCs w:val="38"/>
        </w:rPr>
        <w:t>them</w:t>
      </w:r>
      <w:r w:rsidRPr="007E6776">
        <w:rPr>
          <w:rFonts w:ascii="Helvetica" w:hAnsi="Helvetica" w:cs="Helvetica"/>
          <w:b w:val="0"/>
          <w:bCs w:val="0"/>
          <w:color w:val="000000"/>
          <w:sz w:val="38"/>
          <w:szCs w:val="38"/>
        </w:rPr>
        <w:t xml:space="preserve">? </w:t>
      </w:r>
    </w:p>
    <w:p w:rsidR="00654B99" w:rsidRDefault="0088236F" w:rsidP="00B36F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r w:rsidR="00654B99">
        <w:rPr>
          <w:rStyle w:val="Strong"/>
          <w:b w:val="0"/>
          <w:bCs w:val="0"/>
        </w:rPr>
        <w:t>API key</w:t>
      </w:r>
      <w:r>
        <w:rPr>
          <w:rStyle w:val="Strong"/>
          <w:b w:val="0"/>
          <w:bCs w:val="0"/>
        </w:rPr>
        <w:t>’</w:t>
      </w:r>
      <w:r w:rsidR="00654B99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and ‘API Secret’ are</w:t>
      </w:r>
      <w:r w:rsidR="00654B99">
        <w:rPr>
          <w:rStyle w:val="Strong"/>
          <w:b w:val="0"/>
          <w:bCs w:val="0"/>
        </w:rPr>
        <w:t xml:space="preserve"> associated with each app/APIS. Create a new APIS under ‘MY APIS’</w:t>
      </w:r>
      <w:r w:rsidR="00450D42">
        <w:rPr>
          <w:rStyle w:val="Strong"/>
          <w:b w:val="0"/>
          <w:bCs w:val="0"/>
        </w:rPr>
        <w:t xml:space="preserve">. For testing purpose please select SANDBOX </w:t>
      </w:r>
      <w:r>
        <w:rPr>
          <w:rStyle w:val="Strong"/>
          <w:b w:val="0"/>
          <w:bCs w:val="0"/>
        </w:rPr>
        <w:t xml:space="preserve">and </w:t>
      </w:r>
      <w:r w:rsidR="00450D42">
        <w:rPr>
          <w:rStyle w:val="Strong"/>
          <w:b w:val="0"/>
          <w:bCs w:val="0"/>
        </w:rPr>
        <w:t>then click on ‘create YOUR APP’ button. Y</w:t>
      </w:r>
      <w:r>
        <w:rPr>
          <w:rStyle w:val="Strong"/>
          <w:b w:val="0"/>
          <w:bCs w:val="0"/>
        </w:rPr>
        <w:t xml:space="preserve">ou will notice that API Key/API Secret is created for you. </w:t>
      </w:r>
    </w:p>
    <w:p w:rsidR="004C5BF5" w:rsidRDefault="004C5BF5" w:rsidP="00B36F4F">
      <w:pPr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82365B5" wp14:editId="41019769">
            <wp:extent cx="6572250" cy="2781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65" w:rsidRDefault="00654B99" w:rsidP="00B36F4F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>
            <wp:extent cx="6572250" cy="25431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</w:rPr>
        <w:t xml:space="preserve"> </w:t>
      </w:r>
    </w:p>
    <w:p w:rsidR="003C4E59" w:rsidRDefault="003C4E59" w:rsidP="00B36F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API key and API Secret </w:t>
      </w:r>
      <w:r w:rsidR="007E6776">
        <w:rPr>
          <w:rStyle w:val="Strong"/>
          <w:b w:val="0"/>
          <w:bCs w:val="0"/>
        </w:rPr>
        <w:t>is</w:t>
      </w:r>
      <w:r>
        <w:rPr>
          <w:rStyle w:val="Strong"/>
          <w:b w:val="0"/>
          <w:bCs w:val="0"/>
        </w:rPr>
        <w:t xml:space="preserve"> circle in green and red </w:t>
      </w:r>
      <w:r w:rsidR="00267C59">
        <w:rPr>
          <w:rStyle w:val="Strong"/>
          <w:b w:val="0"/>
          <w:bCs w:val="0"/>
        </w:rPr>
        <w:t xml:space="preserve">respectively. Please note that this API Key and API Secrete are associated with SANDBOX app. </w:t>
      </w:r>
    </w:p>
    <w:p w:rsidR="000B67FE" w:rsidRDefault="000B67FE" w:rsidP="00A6220B">
      <w:pPr>
        <w:pStyle w:val="ListParagraph"/>
        <w:jc w:val="both"/>
      </w:pPr>
    </w:p>
    <w:p w:rsidR="00723962" w:rsidRDefault="00723962" w:rsidP="00723962">
      <w:pPr>
        <w:pStyle w:val="Heading1"/>
        <w:spacing w:before="0"/>
        <w:rPr>
          <w:rFonts w:ascii="Helvetica" w:hAnsi="Helvetica" w:cs="Helvetica"/>
          <w:color w:val="000000"/>
          <w:sz w:val="38"/>
          <w:szCs w:val="38"/>
        </w:rPr>
      </w:pPr>
      <w:r w:rsidRPr="00723962">
        <w:rPr>
          <w:rFonts w:ascii="Helvetica" w:hAnsi="Helvetica" w:cs="Helvetica"/>
          <w:color w:val="000000"/>
          <w:sz w:val="38"/>
          <w:szCs w:val="38"/>
        </w:rPr>
        <w:t>Testing Java client</w:t>
      </w:r>
      <w:r w:rsidR="00137549">
        <w:rPr>
          <w:rFonts w:ascii="Helvetica" w:hAnsi="Helvetica" w:cs="Helvetica"/>
          <w:color w:val="000000"/>
          <w:sz w:val="38"/>
          <w:szCs w:val="38"/>
        </w:rPr>
        <w:t>/server language code</w:t>
      </w:r>
      <w:r w:rsidRPr="00723962">
        <w:rPr>
          <w:rFonts w:ascii="Helvetica" w:hAnsi="Helvetica" w:cs="Helvetica"/>
          <w:color w:val="000000"/>
          <w:sz w:val="38"/>
          <w:szCs w:val="38"/>
        </w:rPr>
        <w:t>?</w:t>
      </w:r>
    </w:p>
    <w:p w:rsidR="00723962" w:rsidRDefault="00723962" w:rsidP="00723962">
      <w:r>
        <w:t xml:space="preserve">Prerequisite to test Java client </w:t>
      </w:r>
    </w:p>
    <w:p w:rsidR="00723962" w:rsidRDefault="00723962" w:rsidP="00723962">
      <w:pPr>
        <w:pStyle w:val="ListParagraph"/>
        <w:numPr>
          <w:ilvl w:val="0"/>
          <w:numId w:val="41"/>
        </w:numPr>
      </w:pPr>
      <w:r>
        <w:t xml:space="preserve">JDK 1.6 and above </w:t>
      </w:r>
      <w:r w:rsidR="00255675">
        <w:t xml:space="preserve"> - For compiling </w:t>
      </w:r>
      <w:r w:rsidR="001C180A">
        <w:t xml:space="preserve">java </w:t>
      </w:r>
      <w:r w:rsidR="00255675">
        <w:t xml:space="preserve">code </w:t>
      </w:r>
    </w:p>
    <w:p w:rsidR="00723962" w:rsidRDefault="00723962" w:rsidP="00723962">
      <w:pPr>
        <w:pStyle w:val="ListParagraph"/>
        <w:numPr>
          <w:ilvl w:val="0"/>
          <w:numId w:val="41"/>
        </w:numPr>
      </w:pPr>
      <w:r>
        <w:t xml:space="preserve">Text </w:t>
      </w:r>
      <w:r w:rsidR="0037069B">
        <w:t xml:space="preserve">editor - </w:t>
      </w:r>
      <w:r w:rsidR="0037069B" w:rsidRPr="0037069B">
        <w:t xml:space="preserve">if you don't have one already, you may want one for editing </w:t>
      </w:r>
      <w:r w:rsidR="00555D43">
        <w:t>properties file</w:t>
      </w:r>
      <w:r w:rsidR="0037069B" w:rsidRPr="0037069B">
        <w:t>. A few options:</w:t>
      </w:r>
      <w:r w:rsidR="00793CD6">
        <w:t xml:space="preserve"> </w:t>
      </w:r>
      <w:hyperlink r:id="rId24" w:history="1">
        <w:r w:rsidR="0037069B" w:rsidRPr="0037069B">
          <w:rPr>
            <w:rStyle w:val="Hyperlink"/>
          </w:rPr>
          <w:t>Atom</w:t>
        </w:r>
      </w:hyperlink>
      <w:r w:rsidR="0037069B" w:rsidRPr="0037069B">
        <w:rPr>
          <w:rStyle w:val="Hyperlink"/>
        </w:rPr>
        <w:t>, </w:t>
      </w:r>
      <w:hyperlink r:id="rId25" w:history="1">
        <w:r w:rsidR="0037069B" w:rsidRPr="0037069B">
          <w:rPr>
            <w:rStyle w:val="Hyperlink"/>
          </w:rPr>
          <w:t>Sublime Text</w:t>
        </w:r>
      </w:hyperlink>
      <w:r w:rsidR="0037069B" w:rsidRPr="0037069B">
        <w:rPr>
          <w:rStyle w:val="Hyperlink"/>
        </w:rPr>
        <w:t>, </w:t>
      </w:r>
      <w:proofErr w:type="spellStart"/>
      <w:r w:rsidR="0037069B" w:rsidRPr="0037069B">
        <w:rPr>
          <w:rStyle w:val="Hyperlink"/>
        </w:rPr>
        <w:fldChar w:fldCharType="begin"/>
      </w:r>
      <w:r w:rsidR="0037069B" w:rsidRPr="0037069B">
        <w:rPr>
          <w:rStyle w:val="Hyperlink"/>
        </w:rPr>
        <w:instrText xml:space="preserve"> HYPERLINK "http://macromates.com/download" </w:instrText>
      </w:r>
      <w:r w:rsidR="0037069B" w:rsidRPr="0037069B">
        <w:rPr>
          <w:rStyle w:val="Hyperlink"/>
        </w:rPr>
        <w:fldChar w:fldCharType="separate"/>
      </w:r>
      <w:r w:rsidR="0037069B" w:rsidRPr="0037069B">
        <w:rPr>
          <w:rStyle w:val="Hyperlink"/>
        </w:rPr>
        <w:t>Textmate</w:t>
      </w:r>
      <w:proofErr w:type="spellEnd"/>
      <w:r w:rsidR="0037069B" w:rsidRPr="0037069B">
        <w:rPr>
          <w:rStyle w:val="Hyperlink"/>
        </w:rPr>
        <w:fldChar w:fldCharType="end"/>
      </w:r>
      <w:r w:rsidR="0037069B" w:rsidRPr="0037069B">
        <w:rPr>
          <w:rStyle w:val="Hyperlink"/>
        </w:rPr>
        <w:t>, </w:t>
      </w:r>
      <w:hyperlink r:id="rId26" w:history="1">
        <w:r w:rsidR="0037069B" w:rsidRPr="0037069B">
          <w:rPr>
            <w:rStyle w:val="Hyperlink"/>
          </w:rPr>
          <w:t>Brackets</w:t>
        </w:r>
      </w:hyperlink>
      <w:r w:rsidR="0037069B" w:rsidRPr="0037069B">
        <w:rPr>
          <w:rStyle w:val="Hyperlink"/>
        </w:rPr>
        <w:t>.</w:t>
      </w:r>
    </w:p>
    <w:p w:rsidR="000B67FE" w:rsidRPr="00F7100B" w:rsidRDefault="00723962" w:rsidP="00723962">
      <w:pPr>
        <w:pStyle w:val="ListParagraph"/>
        <w:numPr>
          <w:ilvl w:val="0"/>
          <w:numId w:val="41"/>
        </w:numPr>
      </w:pPr>
      <w:r w:rsidRPr="00723962">
        <w:rPr>
          <w:rFonts w:eastAsia="Times New Roman"/>
        </w:rPr>
        <w:t>Maven</w:t>
      </w:r>
      <w:r w:rsidR="00433566">
        <w:rPr>
          <w:rFonts w:eastAsia="Times New Roman"/>
        </w:rPr>
        <w:t xml:space="preserve"> – For build and test</w:t>
      </w:r>
      <w:r w:rsidR="008672CC">
        <w:rPr>
          <w:rFonts w:eastAsia="Times New Roman"/>
        </w:rPr>
        <w:t xml:space="preserve"> </w:t>
      </w:r>
    </w:p>
    <w:p w:rsidR="00F7100B" w:rsidRPr="00723962" w:rsidRDefault="00F7100B" w:rsidP="00723962">
      <w:pPr>
        <w:pStyle w:val="ListParagraph"/>
        <w:numPr>
          <w:ilvl w:val="0"/>
          <w:numId w:val="41"/>
        </w:numPr>
      </w:pPr>
      <w:r>
        <w:rPr>
          <w:rFonts w:eastAsia="Times New Roman"/>
        </w:rPr>
        <w:t>Eclipse – Java editor (optional)</w:t>
      </w:r>
    </w:p>
    <w:p w:rsidR="00723962" w:rsidRDefault="00723962" w:rsidP="00723962">
      <w:pPr>
        <w:pStyle w:val="ListParagraph"/>
        <w:rPr>
          <w:rFonts w:eastAsia="Times New Roman"/>
        </w:rPr>
      </w:pPr>
    </w:p>
    <w:p w:rsidR="00723962" w:rsidRDefault="00F7100B" w:rsidP="00723962">
      <w:pPr>
        <w:pStyle w:val="ListParagraph"/>
        <w:ind w:left="0"/>
      </w:pPr>
      <w:r>
        <w:lastRenderedPageBreak/>
        <w:t xml:space="preserve">Download Java code from </w:t>
      </w:r>
      <w:proofErr w:type="spellStart"/>
      <w:r>
        <w:t>git</w:t>
      </w:r>
      <w:proofErr w:type="spellEnd"/>
      <w:r>
        <w:t xml:space="preserve"> </w:t>
      </w:r>
      <w:proofErr w:type="gramStart"/>
      <w:r w:rsidR="00C812A9">
        <w:t xml:space="preserve">- </w:t>
      </w:r>
      <w:r>
        <w:t xml:space="preserve"> </w:t>
      </w:r>
      <w:proofErr w:type="gramEnd"/>
      <w:r w:rsidR="00C812A9">
        <w:fldChar w:fldCharType="begin"/>
      </w:r>
      <w:r w:rsidR="00C812A9">
        <w:instrText xml:space="preserve"> HYPERLINK "</w:instrText>
      </w:r>
      <w:r w:rsidR="00C812A9" w:rsidRPr="00F7100B">
        <w:instrText>https://github.com/payeezy/payeezy</w:instrText>
      </w:r>
      <w:r w:rsidR="00C812A9">
        <w:instrText xml:space="preserve">" </w:instrText>
      </w:r>
      <w:r w:rsidR="00C812A9">
        <w:fldChar w:fldCharType="separate"/>
      </w:r>
      <w:r w:rsidR="00C812A9" w:rsidRPr="00367CF4">
        <w:rPr>
          <w:rStyle w:val="Hyperlink"/>
        </w:rPr>
        <w:t>https://github.com/payeezy/payeezy</w:t>
      </w:r>
      <w:r w:rsidR="00C812A9">
        <w:fldChar w:fldCharType="end"/>
      </w:r>
    </w:p>
    <w:p w:rsidR="00AE5B9D" w:rsidRDefault="00AE5B9D" w:rsidP="00723962">
      <w:pPr>
        <w:pStyle w:val="ListParagraph"/>
        <w:ind w:left="0"/>
      </w:pPr>
    </w:p>
    <w:p w:rsidR="00C812A9" w:rsidRDefault="00C812A9" w:rsidP="00723962">
      <w:pPr>
        <w:pStyle w:val="ListParagraph"/>
        <w:ind w:left="0"/>
      </w:pPr>
      <w:r>
        <w:rPr>
          <w:noProof/>
        </w:rPr>
        <w:drawing>
          <wp:inline distT="0" distB="0" distL="0" distR="0" wp14:anchorId="5C7FBC1F" wp14:editId="2B60C8EE">
            <wp:extent cx="6562725" cy="31337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00B" w:rsidRDefault="00F7100B" w:rsidP="00723962">
      <w:pPr>
        <w:pStyle w:val="ListParagraph"/>
        <w:ind w:left="0"/>
      </w:pPr>
    </w:p>
    <w:p w:rsidR="00F7100B" w:rsidRDefault="00B8593A" w:rsidP="00723962">
      <w:pPr>
        <w:pStyle w:val="ListParagraph"/>
        <w:ind w:left="0"/>
      </w:pPr>
      <w:r>
        <w:t xml:space="preserve">You can </w:t>
      </w:r>
      <w:r w:rsidR="00C812A9">
        <w:t xml:space="preserve">also </w:t>
      </w:r>
      <w:r>
        <w:t xml:space="preserve">import code as Java project </w:t>
      </w:r>
    </w:p>
    <w:p w:rsidR="00C812A9" w:rsidRDefault="00C812A9" w:rsidP="00723962">
      <w:pPr>
        <w:pStyle w:val="ListParagraph"/>
        <w:ind w:left="0"/>
      </w:pPr>
    </w:p>
    <w:p w:rsidR="00C812A9" w:rsidRDefault="00C812A9" w:rsidP="0072396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572250" cy="38576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A9" w:rsidRDefault="00C812A9" w:rsidP="00723962">
      <w:pPr>
        <w:pStyle w:val="ListParagraph"/>
        <w:ind w:left="0"/>
      </w:pPr>
    </w:p>
    <w:p w:rsidR="00F7100B" w:rsidRDefault="00C812A9" w:rsidP="00723962">
      <w:pPr>
        <w:pStyle w:val="ListParagraph"/>
        <w:ind w:left="0"/>
      </w:pPr>
      <w:r>
        <w:t xml:space="preserve">Note that you need to run maven </w:t>
      </w:r>
      <w:proofErr w:type="spellStart"/>
      <w:r>
        <w:t>cmd</w:t>
      </w:r>
      <w:proofErr w:type="spellEnd"/>
      <w:r>
        <w:t xml:space="preserve"> in order to compile the code. </w:t>
      </w:r>
    </w:p>
    <w:p w:rsidR="00C812A9" w:rsidRDefault="00C812A9" w:rsidP="00723962">
      <w:pPr>
        <w:pStyle w:val="ListParagraph"/>
        <w:ind w:left="0"/>
      </w:pPr>
    </w:p>
    <w:p w:rsidR="00C812A9" w:rsidRDefault="00C812A9" w:rsidP="0072396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9417E2A" wp14:editId="649F05B0">
            <wp:extent cx="5943600" cy="25806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A9" w:rsidRDefault="00C812A9" w:rsidP="00723962">
      <w:pPr>
        <w:pStyle w:val="ListParagraph"/>
        <w:ind w:left="0"/>
      </w:pPr>
    </w:p>
    <w:p w:rsidR="0089349C" w:rsidRDefault="0089349C" w:rsidP="00723962">
      <w:pPr>
        <w:pStyle w:val="ListParagraph"/>
        <w:ind w:left="0"/>
      </w:pPr>
    </w:p>
    <w:p w:rsidR="00C812A9" w:rsidRDefault="00AD3C84" w:rsidP="00723962">
      <w:pPr>
        <w:pStyle w:val="ListParagraph"/>
        <w:ind w:left="0"/>
      </w:pPr>
      <w:r>
        <w:t>Update properties file</w:t>
      </w:r>
      <w:r w:rsidR="00A64433">
        <w:t>.</w:t>
      </w:r>
    </w:p>
    <w:p w:rsidR="00A64433" w:rsidRDefault="00A64433" w:rsidP="00723962">
      <w:pPr>
        <w:pStyle w:val="ListParagraph"/>
        <w:ind w:left="0"/>
      </w:pPr>
      <w:r>
        <w:t>Please go to $PAYEEZY</w:t>
      </w:r>
      <w:r w:rsidR="0089349C" w:rsidRPr="00A64433">
        <w:t xml:space="preserve"> </w:t>
      </w:r>
      <w:r w:rsidRPr="00A64433">
        <w:t>\src\main\resources\META-INF\spring\</w:t>
      </w:r>
      <w:r w:rsidRPr="00474612">
        <w:rPr>
          <w:b/>
        </w:rPr>
        <w:t>core-rest-client-v2-context.xml</w:t>
      </w:r>
    </w:p>
    <w:p w:rsidR="0089349C" w:rsidRDefault="0089349C" w:rsidP="00723962">
      <w:pPr>
        <w:pStyle w:val="ListParagraph"/>
        <w:ind w:left="0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t xml:space="preserve">And update with your </w:t>
      </w:r>
      <w:proofErr w:type="spellStart"/>
      <w:r>
        <w:t>appid</w:t>
      </w:r>
      <w:proofErr w:type="spellEnd"/>
      <w:r>
        <w:t xml:space="preserve">, </w:t>
      </w:r>
      <w:proofErr w:type="spellStart"/>
      <w:r w:rsidRPr="0089349C">
        <w:t>securedSecret</w:t>
      </w:r>
      <w:proofErr w:type="spellEnd"/>
      <w:r w:rsidRPr="0089349C">
        <w:t xml:space="preserve"> and token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</w:p>
    <w:p w:rsidR="005C643D" w:rsidRDefault="005C643D" w:rsidP="005C643D">
      <w:pPr>
        <w:pStyle w:val="ListParagraph"/>
        <w:ind w:left="0"/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Where </w:t>
      </w:r>
    </w:p>
    <w:p w:rsidR="005C643D" w:rsidRDefault="005C643D" w:rsidP="005C643D">
      <w:pPr>
        <w:pStyle w:val="ListParagraph"/>
        <w:ind w:left="0"/>
      </w:pPr>
      <w:r>
        <w:t xml:space="preserve">For </w:t>
      </w:r>
      <w:proofErr w:type="gramStart"/>
      <w:r>
        <w:t>example :</w:t>
      </w:r>
      <w:proofErr w:type="gramEnd"/>
      <w:r>
        <w:t xml:space="preserve">  $PAYEEZY = </w:t>
      </w:r>
      <w:r w:rsidRPr="005C643D">
        <w:t>C:\firstapi-client</w:t>
      </w:r>
    </w:p>
    <w:p w:rsidR="0089349C" w:rsidRDefault="0089349C" w:rsidP="00723962">
      <w:pPr>
        <w:pStyle w:val="ListParagraph"/>
        <w:ind w:left="0"/>
        <w:rPr>
          <w:rFonts w:ascii="Courier New" w:hAnsi="Courier New" w:cs="Courier New"/>
          <w:i/>
          <w:iCs/>
          <w:color w:val="2A00FF"/>
          <w:sz w:val="20"/>
          <w:szCs w:val="20"/>
        </w:rPr>
      </w:pPr>
    </w:p>
    <w:p w:rsidR="0089349C" w:rsidRDefault="0089349C" w:rsidP="00723962">
      <w:pPr>
        <w:pStyle w:val="ListParagraph"/>
        <w:ind w:left="0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Note that </w:t>
      </w:r>
    </w:p>
    <w:p w:rsidR="0089349C" w:rsidRPr="0089349C" w:rsidRDefault="0089349C" w:rsidP="00723962">
      <w:pPr>
        <w:pStyle w:val="ListParagraph"/>
        <w:ind w:left="0"/>
      </w:pPr>
      <w:proofErr w:type="spellStart"/>
      <w:proofErr w:type="gramStart"/>
      <w:r w:rsidRPr="0089349C">
        <w:t>securedSecret</w:t>
      </w:r>
      <w:proofErr w:type="spellEnd"/>
      <w:r w:rsidRPr="0089349C">
        <w:t xml:space="preserve">  =</w:t>
      </w:r>
      <w:proofErr w:type="gramEnd"/>
      <w:r w:rsidRPr="0089349C">
        <w:t xml:space="preserve"> API Secret</w:t>
      </w:r>
    </w:p>
    <w:p w:rsidR="0089349C" w:rsidRPr="0089349C" w:rsidRDefault="0089349C" w:rsidP="00723962">
      <w:pPr>
        <w:pStyle w:val="ListParagraph"/>
        <w:ind w:left="0"/>
      </w:pPr>
      <w:proofErr w:type="spellStart"/>
      <w:proofErr w:type="gramStart"/>
      <w:r w:rsidRPr="0089349C">
        <w:t>appid</w:t>
      </w:r>
      <w:proofErr w:type="spellEnd"/>
      <w:proofErr w:type="gramEnd"/>
      <w:r w:rsidRPr="0089349C">
        <w:t xml:space="preserve"> = API Key</w:t>
      </w:r>
    </w:p>
    <w:p w:rsidR="0089349C" w:rsidRDefault="0089349C" w:rsidP="00723962">
      <w:pPr>
        <w:pStyle w:val="ListParagraph"/>
        <w:ind w:left="0"/>
        <w:rPr>
          <w:bCs/>
        </w:rPr>
      </w:pPr>
      <w:proofErr w:type="gramStart"/>
      <w:r w:rsidRPr="0089349C">
        <w:t>token</w:t>
      </w:r>
      <w:proofErr w:type="gramEnd"/>
      <w:r w:rsidRPr="0089349C">
        <w:t xml:space="preserve">= </w:t>
      </w:r>
      <w:r w:rsidRPr="0089349C">
        <w:rPr>
          <w:bCs/>
        </w:rPr>
        <w:t>Merchant token</w:t>
      </w:r>
    </w:p>
    <w:p w:rsidR="00A64433" w:rsidRDefault="00A64433" w:rsidP="0072396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562725" cy="14097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A9" w:rsidRDefault="00C812A9" w:rsidP="00723962">
      <w:pPr>
        <w:pStyle w:val="ListParagraph"/>
        <w:ind w:left="0"/>
      </w:pPr>
    </w:p>
    <w:p w:rsidR="00593F0A" w:rsidRDefault="00593F0A" w:rsidP="00723962">
      <w:pPr>
        <w:pStyle w:val="ListParagraph"/>
        <w:ind w:left="0"/>
      </w:pPr>
      <w:r>
        <w:t>Please go through $PAYEEZY</w:t>
      </w:r>
      <w:r w:rsidRPr="00A64433">
        <w:t xml:space="preserve"> </w:t>
      </w:r>
      <w:r w:rsidRPr="00593F0A">
        <w:t>\src\test\java\com\firstdata\firstapi\client\</w:t>
      </w:r>
      <w:r w:rsidRPr="003B0760">
        <w:rPr>
          <w:b/>
        </w:rPr>
        <w:t>FirstDataAPIClientV2Test.java</w:t>
      </w:r>
    </w:p>
    <w:p w:rsidR="006C1483" w:rsidRDefault="006C1483" w:rsidP="00723962">
      <w:pPr>
        <w:pStyle w:val="ListParagraph"/>
        <w:ind w:left="0"/>
      </w:pPr>
    </w:p>
    <w:p w:rsidR="00593F0A" w:rsidRDefault="00593F0A" w:rsidP="0072396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6562725" cy="19812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83" w:rsidRDefault="006C1483" w:rsidP="00723962">
      <w:pPr>
        <w:pStyle w:val="ListParagraph"/>
        <w:ind w:left="0"/>
      </w:pPr>
    </w:p>
    <w:p w:rsidR="00C812A9" w:rsidRDefault="006C1483" w:rsidP="00723962">
      <w:pPr>
        <w:pStyle w:val="ListParagraph"/>
        <w:ind w:left="0"/>
      </w:pPr>
      <w:r>
        <w:t xml:space="preserve">Please go to download directory and run $ </w:t>
      </w:r>
      <w:proofErr w:type="spellStart"/>
      <w:r w:rsidRPr="006C1483">
        <w:t>mvn</w:t>
      </w:r>
      <w:proofErr w:type="spellEnd"/>
      <w:r w:rsidRPr="006C1483">
        <w:t xml:space="preserve"> clean install</w:t>
      </w:r>
    </w:p>
    <w:p w:rsidR="007E5820" w:rsidRPr="008A47AB" w:rsidRDefault="007E5820" w:rsidP="00723962">
      <w:pPr>
        <w:pStyle w:val="ListParagraph"/>
        <w:ind w:left="0"/>
      </w:pPr>
    </w:p>
    <w:p w:rsidR="006C1483" w:rsidRDefault="006C1483" w:rsidP="008A47AB">
      <w:pPr>
        <w:pStyle w:val="Heading1"/>
        <w:spacing w:before="0"/>
        <w:rPr>
          <w:rFonts w:ascii="Helvetica" w:hAnsi="Helvetica" w:cs="Helvetica"/>
          <w:color w:val="000000"/>
          <w:sz w:val="38"/>
          <w:szCs w:val="38"/>
        </w:rPr>
      </w:pPr>
      <w:r>
        <w:rPr>
          <w:noProof/>
        </w:rPr>
        <w:drawing>
          <wp:inline distT="0" distB="0" distL="0" distR="0" wp14:anchorId="1B9BB837" wp14:editId="3FF6C57C">
            <wp:extent cx="5943600" cy="2950210"/>
            <wp:effectExtent l="0" t="0" r="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83" w:rsidRDefault="006C1483" w:rsidP="008A47AB">
      <w:pPr>
        <w:pStyle w:val="Heading1"/>
        <w:spacing w:before="0"/>
        <w:rPr>
          <w:rFonts w:ascii="Helvetica" w:hAnsi="Helvetica" w:cs="Helvetica"/>
          <w:color w:val="000000"/>
          <w:sz w:val="38"/>
          <w:szCs w:val="38"/>
        </w:rPr>
      </w:pPr>
    </w:p>
    <w:p w:rsidR="006C1483" w:rsidRDefault="006C1483" w:rsidP="008A47AB">
      <w:pPr>
        <w:pStyle w:val="Heading1"/>
        <w:spacing w:before="0"/>
        <w:rPr>
          <w:rFonts w:ascii="Helvetica" w:hAnsi="Helvetica" w:cs="Helvetica"/>
          <w:color w:val="000000"/>
          <w:sz w:val="38"/>
          <w:szCs w:val="38"/>
        </w:rPr>
      </w:pPr>
    </w:p>
    <w:sectPr w:rsidR="006C1483" w:rsidSect="003817B9">
      <w:headerReference w:type="even" r:id="rId33"/>
      <w:footerReference w:type="even" r:id="rId34"/>
      <w:headerReference w:type="first" r:id="rId35"/>
      <w:footerReference w:type="first" r:id="rId36"/>
      <w:pgSz w:w="12240" w:h="15840"/>
      <w:pgMar w:top="245" w:right="117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7C1" w:rsidRDefault="00D407C1" w:rsidP="008847BA">
      <w:pPr>
        <w:spacing w:after="0" w:line="240" w:lineRule="auto"/>
      </w:pPr>
      <w:r>
        <w:separator/>
      </w:r>
    </w:p>
  </w:endnote>
  <w:endnote w:type="continuationSeparator" w:id="0">
    <w:p w:rsidR="00D407C1" w:rsidRDefault="00D407C1" w:rsidP="0088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e Sans Medium">
    <w:altName w:val="SimpleSans-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93A" w:rsidRDefault="00B8593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5C744" wp14:editId="24DA5A90">
              <wp:simplePos x="0" y="0"/>
              <wp:positionH relativeFrom="column">
                <wp:posOffset>533400</wp:posOffset>
              </wp:positionH>
              <wp:positionV relativeFrom="paragraph">
                <wp:posOffset>-152400</wp:posOffset>
              </wp:positionV>
              <wp:extent cx="7439660" cy="437515"/>
              <wp:effectExtent l="9525" t="9525" r="8890" b="1016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9660" cy="437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93A" w:rsidRPr="000D3EF9" w:rsidRDefault="00B8593A" w:rsidP="002F6F47">
                          <w:pPr>
                            <w:spacing w:after="0" w:line="160" w:lineRule="exact"/>
                            <w:rPr>
                              <w:rFonts w:ascii="Times New Roman" w:eastAsia="Arial Unicode MS" w:hAnsi="Times New Roman"/>
                              <w:color w:val="777777"/>
                              <w:sz w:val="13"/>
                              <w:szCs w:val="13"/>
                            </w:rPr>
                          </w:pPr>
                          <w:r w:rsidRPr="000D3EF9">
                            <w:rPr>
                              <w:rFonts w:ascii="Times New Roman" w:eastAsia="Arial Unicode MS" w:hAnsi="Times New Roman"/>
                              <w:color w:val="777777"/>
                              <w:sz w:val="13"/>
                              <w:szCs w:val="13"/>
                            </w:rPr>
                            <w:t>© 2010 First Data Corporation.  All Rights Reserved.  All trademarks, service marks and trade names referenced in this material are the property of their respective owners.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2pt;margin-top:-12pt;width:585.8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" strokecolor="white">
              <v:textbox>
                <w:txbxContent>
                  <w:p w:rsidR="00B8593A" w:rsidRPr="000D3EF9" w:rsidRDefault="00B8593A" w:rsidP="002F6F47">
                    <w:pPr>
                      <w:spacing w:after="0" w:line="160" w:lineRule="exact"/>
                      <w:rPr>
                        <w:rFonts w:ascii="Times New Roman" w:eastAsia="Arial Unicode MS" w:hAnsi="Times New Roman"/>
                        <w:color w:val="777777"/>
                        <w:sz w:val="13"/>
                        <w:szCs w:val="13"/>
                      </w:rPr>
                    </w:pPr>
                    <w:r w:rsidRPr="000D3EF9">
                      <w:rPr>
                        <w:rFonts w:ascii="Times New Roman" w:eastAsia="Arial Unicode MS" w:hAnsi="Times New Roman"/>
                        <w:color w:val="777777"/>
                        <w:sz w:val="13"/>
                        <w:szCs w:val="13"/>
                      </w:rPr>
                      <w:t>© 2010 First Data Corporation.  All Rights Reserved.  All trademarks, service marks and trade names referenced in this material are the property of their respective owners.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7D11E80" wp14:editId="5C8C0CAF">
          <wp:simplePos x="0" y="0"/>
          <wp:positionH relativeFrom="column">
            <wp:posOffset>628650</wp:posOffset>
          </wp:positionH>
          <wp:positionV relativeFrom="paragraph">
            <wp:posOffset>-362585</wp:posOffset>
          </wp:positionV>
          <wp:extent cx="2053590" cy="190500"/>
          <wp:effectExtent l="19050" t="0" r="3810" b="0"/>
          <wp:wrapTopAndBottom/>
          <wp:docPr id="8" name="Picture 0" descr="use this oneFD-Tagline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use this oneFD-Tagline-cmy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3590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93A" w:rsidRDefault="00B8593A" w:rsidP="0017568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8CBD6C" wp14:editId="164B9D2C">
              <wp:simplePos x="0" y="0"/>
              <wp:positionH relativeFrom="column">
                <wp:posOffset>476250</wp:posOffset>
              </wp:positionH>
              <wp:positionV relativeFrom="paragraph">
                <wp:posOffset>-153035</wp:posOffset>
              </wp:positionV>
              <wp:extent cx="7439660" cy="437515"/>
              <wp:effectExtent l="9525" t="8890" r="8890" b="1079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9660" cy="437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93A" w:rsidRPr="000D3EF9" w:rsidRDefault="00B8593A" w:rsidP="00C62C17">
                          <w:pPr>
                            <w:spacing w:after="0" w:line="160" w:lineRule="exact"/>
                            <w:rPr>
                              <w:rFonts w:ascii="Times New Roman" w:eastAsia="Arial Unicode MS" w:hAnsi="Times New Roman"/>
                              <w:color w:val="777777"/>
                              <w:sz w:val="13"/>
                              <w:szCs w:val="13"/>
                            </w:rPr>
                          </w:pPr>
                          <w:r w:rsidRPr="000D3EF9">
                            <w:rPr>
                              <w:rFonts w:ascii="Times New Roman" w:eastAsia="Arial Unicode MS" w:hAnsi="Times New Roman"/>
                              <w:color w:val="777777"/>
                              <w:sz w:val="13"/>
                              <w:szCs w:val="13"/>
                            </w:rPr>
                            <w:t>© 201</w:t>
                          </w:r>
                          <w:r>
                            <w:rPr>
                              <w:rFonts w:ascii="Times New Roman" w:eastAsia="Arial Unicode MS" w:hAnsi="Times New Roman"/>
                              <w:color w:val="777777"/>
                              <w:sz w:val="13"/>
                              <w:szCs w:val="13"/>
                            </w:rPr>
                            <w:t>4</w:t>
                          </w:r>
                          <w:r w:rsidRPr="000D3EF9">
                            <w:rPr>
                              <w:rFonts w:ascii="Times New Roman" w:eastAsia="Arial Unicode MS" w:hAnsi="Times New Roman"/>
                              <w:color w:val="777777"/>
                              <w:sz w:val="13"/>
                              <w:szCs w:val="13"/>
                            </w:rPr>
                            <w:t xml:space="preserve"> First Data Corporation.  All Rights Reserved.  All trademarks, service marks and trade names referenced in this material are the property of their respective owners.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37.5pt;margin-top:-12.05pt;width:585.8pt;height:3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" strokecolor="white">
              <v:textbox>
                <w:txbxContent>
                  <w:p w:rsidR="00B8593A" w:rsidRPr="000D3EF9" w:rsidRDefault="00B8593A" w:rsidP="00C62C17">
                    <w:pPr>
                      <w:spacing w:after="0" w:line="160" w:lineRule="exact"/>
                      <w:rPr>
                        <w:rFonts w:ascii="Times New Roman" w:eastAsia="Arial Unicode MS" w:hAnsi="Times New Roman"/>
                        <w:color w:val="777777"/>
                        <w:sz w:val="13"/>
                        <w:szCs w:val="13"/>
                      </w:rPr>
                    </w:pPr>
                    <w:r w:rsidRPr="000D3EF9">
                      <w:rPr>
                        <w:rFonts w:ascii="Times New Roman" w:eastAsia="Arial Unicode MS" w:hAnsi="Times New Roman"/>
                        <w:color w:val="777777"/>
                        <w:sz w:val="13"/>
                        <w:szCs w:val="13"/>
                      </w:rPr>
                      <w:t>© 201</w:t>
                    </w:r>
                    <w:r>
                      <w:rPr>
                        <w:rFonts w:ascii="Times New Roman" w:eastAsia="Arial Unicode MS" w:hAnsi="Times New Roman"/>
                        <w:color w:val="777777"/>
                        <w:sz w:val="13"/>
                        <w:szCs w:val="13"/>
                      </w:rPr>
                      <w:t>4</w:t>
                    </w:r>
                    <w:r w:rsidRPr="000D3EF9">
                      <w:rPr>
                        <w:rFonts w:ascii="Times New Roman" w:eastAsia="Arial Unicode MS" w:hAnsi="Times New Roman"/>
                        <w:color w:val="777777"/>
                        <w:sz w:val="13"/>
                        <w:szCs w:val="13"/>
                      </w:rPr>
                      <w:t xml:space="preserve"> First Data Corporation.  All Rights Reserved.  All trademarks, service marks and trade names referenced in this material are the property of their respective owners.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DD958A7" wp14:editId="462AFD4C">
          <wp:simplePos x="0" y="0"/>
          <wp:positionH relativeFrom="column">
            <wp:posOffset>571500</wp:posOffset>
          </wp:positionH>
          <wp:positionV relativeFrom="paragraph">
            <wp:posOffset>-343535</wp:posOffset>
          </wp:positionV>
          <wp:extent cx="2053590" cy="190500"/>
          <wp:effectExtent l="19050" t="0" r="3810" b="0"/>
          <wp:wrapTopAndBottom/>
          <wp:docPr id="2" name="Picture 0" descr="use this oneFD-Tagline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use this oneFD-Tagline-cmy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3590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7C1" w:rsidRDefault="00D407C1" w:rsidP="008847BA">
      <w:pPr>
        <w:spacing w:after="0" w:line="240" w:lineRule="auto"/>
      </w:pPr>
      <w:r>
        <w:separator/>
      </w:r>
    </w:p>
  </w:footnote>
  <w:footnote w:type="continuationSeparator" w:id="0">
    <w:p w:rsidR="00D407C1" w:rsidRDefault="00D407C1" w:rsidP="0088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93A" w:rsidRDefault="00B8593A" w:rsidP="002F6F47">
    <w:pPr>
      <w:pStyle w:val="Header"/>
      <w:jc w:val="right"/>
    </w:pPr>
    <w:r>
      <w:rPr>
        <w:noProof/>
      </w:rPr>
      <w:drawing>
        <wp:inline distT="0" distB="0" distL="0" distR="0" wp14:anchorId="793575CB" wp14:editId="12F4F69E">
          <wp:extent cx="1447800" cy="552450"/>
          <wp:effectExtent l="19050" t="0" r="0" b="0"/>
          <wp:docPr id="5" name="Picture 1" descr="C:\Documents and Settings\lg06cnm\Local Settings\Temporary Internet Files\Content.Word\FD_2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lg06cnm\Local Settings\Temporary Internet Files\Content.Word\FD_2C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93A" w:rsidRDefault="00B8593A" w:rsidP="000729F9">
    <w:pPr>
      <w:pStyle w:val="Header"/>
      <w:ind w:right="90"/>
      <w:jc w:val="right"/>
    </w:pPr>
    <w:r w:rsidRPr="00D77CD9">
      <w:rPr>
        <w:noProof/>
      </w:rPr>
      <w:drawing>
        <wp:inline distT="0" distB="0" distL="0" distR="0" wp14:anchorId="03CF7CE8" wp14:editId="49F76FE7">
          <wp:extent cx="1497724" cy="571500"/>
          <wp:effectExtent l="19050" t="0" r="7226" b="0"/>
          <wp:docPr id="6" name="Picture 1" descr="C:\Documents and Settings\lg06cnm\Local Settings\Temporary Internet Files\Content.Word\FD_2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lg06cnm\Local Settings\Temporary Internet Files\Content.Word\FD_2C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724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2F1301"/>
    <w:multiLevelType w:val="hybridMultilevel"/>
    <w:tmpl w:val="A002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07F06"/>
    <w:multiLevelType w:val="hybridMultilevel"/>
    <w:tmpl w:val="D88A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F75E6"/>
    <w:multiLevelType w:val="hybridMultilevel"/>
    <w:tmpl w:val="F264706E"/>
    <w:lvl w:ilvl="0" w:tplc="EE001FF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5545E"/>
    <w:multiLevelType w:val="hybridMultilevel"/>
    <w:tmpl w:val="D5FCE3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0E894C09"/>
    <w:multiLevelType w:val="hybridMultilevel"/>
    <w:tmpl w:val="02C0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51C51"/>
    <w:multiLevelType w:val="hybridMultilevel"/>
    <w:tmpl w:val="EDE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55921"/>
    <w:multiLevelType w:val="multilevel"/>
    <w:tmpl w:val="1AF4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8A73B6"/>
    <w:multiLevelType w:val="hybridMultilevel"/>
    <w:tmpl w:val="02C0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C01E0"/>
    <w:multiLevelType w:val="hybridMultilevel"/>
    <w:tmpl w:val="4106E2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21010"/>
    <w:multiLevelType w:val="hybridMultilevel"/>
    <w:tmpl w:val="F22E6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01552D"/>
    <w:multiLevelType w:val="hybridMultilevel"/>
    <w:tmpl w:val="5896C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955CB3"/>
    <w:multiLevelType w:val="multilevel"/>
    <w:tmpl w:val="FCC4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A6055E"/>
    <w:multiLevelType w:val="hybridMultilevel"/>
    <w:tmpl w:val="08063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F70069"/>
    <w:multiLevelType w:val="hybridMultilevel"/>
    <w:tmpl w:val="CCCAD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B44D9"/>
    <w:multiLevelType w:val="hybridMultilevel"/>
    <w:tmpl w:val="F6A6052E"/>
    <w:lvl w:ilvl="0" w:tplc="23EC6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46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6E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BA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83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C61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40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EA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67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E313F4B"/>
    <w:multiLevelType w:val="multilevel"/>
    <w:tmpl w:val="9F6E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E6B47B6"/>
    <w:multiLevelType w:val="hybridMultilevel"/>
    <w:tmpl w:val="F75640AE"/>
    <w:lvl w:ilvl="0" w:tplc="5F1C27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6E0EA8"/>
    <w:multiLevelType w:val="hybridMultilevel"/>
    <w:tmpl w:val="CA2E02A0"/>
    <w:lvl w:ilvl="0" w:tplc="ED7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A8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6D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6C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A8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08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4D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23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0CE7358"/>
    <w:multiLevelType w:val="hybridMultilevel"/>
    <w:tmpl w:val="8B72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533E7"/>
    <w:multiLevelType w:val="hybridMultilevel"/>
    <w:tmpl w:val="A4AA90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77938C7"/>
    <w:multiLevelType w:val="hybridMultilevel"/>
    <w:tmpl w:val="C3A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2F4411"/>
    <w:multiLevelType w:val="multilevel"/>
    <w:tmpl w:val="FA5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96864BA"/>
    <w:multiLevelType w:val="hybridMultilevel"/>
    <w:tmpl w:val="5A2CE19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CD1AB8"/>
    <w:multiLevelType w:val="hybridMultilevel"/>
    <w:tmpl w:val="9070C0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148A8"/>
    <w:multiLevelType w:val="hybridMultilevel"/>
    <w:tmpl w:val="2F3C99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513D19"/>
    <w:multiLevelType w:val="multilevel"/>
    <w:tmpl w:val="A38A5C26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7">
    <w:nsid w:val="568D1BC2"/>
    <w:multiLevelType w:val="multilevel"/>
    <w:tmpl w:val="0CEC3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">
    <w:nsid w:val="60211AEC"/>
    <w:multiLevelType w:val="hybridMultilevel"/>
    <w:tmpl w:val="0134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8322E7"/>
    <w:multiLevelType w:val="hybridMultilevel"/>
    <w:tmpl w:val="84E0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92549"/>
    <w:multiLevelType w:val="hybridMultilevel"/>
    <w:tmpl w:val="02C0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D946AD"/>
    <w:multiLevelType w:val="multilevel"/>
    <w:tmpl w:val="4A22675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</w:abstractNum>
  <w:abstractNum w:abstractNumId="32">
    <w:nsid w:val="6BF43490"/>
    <w:multiLevelType w:val="hybridMultilevel"/>
    <w:tmpl w:val="EDE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D6A97"/>
    <w:multiLevelType w:val="hybridMultilevel"/>
    <w:tmpl w:val="C0CE5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C0784B"/>
    <w:multiLevelType w:val="hybridMultilevel"/>
    <w:tmpl w:val="0D062062"/>
    <w:lvl w:ilvl="0" w:tplc="199492B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15201"/>
    <w:multiLevelType w:val="hybridMultilevel"/>
    <w:tmpl w:val="7CDA2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0217CFB"/>
    <w:multiLevelType w:val="hybridMultilevel"/>
    <w:tmpl w:val="0B004710"/>
    <w:lvl w:ilvl="0" w:tplc="23EC625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CFC1401"/>
    <w:multiLevelType w:val="hybridMultilevel"/>
    <w:tmpl w:val="57CEE614"/>
    <w:lvl w:ilvl="0" w:tplc="42F2A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01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8B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E4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0E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05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65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0A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2E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F471A8C"/>
    <w:multiLevelType w:val="hybridMultilevel"/>
    <w:tmpl w:val="5FE07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8"/>
  </w:num>
  <w:num w:numId="3">
    <w:abstractNumId w:val="2"/>
  </w:num>
  <w:num w:numId="4">
    <w:abstractNumId w:val="2"/>
  </w:num>
  <w:num w:numId="5">
    <w:abstractNumId w:val="2"/>
  </w:num>
  <w:num w:numId="6">
    <w:abstractNumId w:val="29"/>
  </w:num>
  <w:num w:numId="7">
    <w:abstractNumId w:val="2"/>
  </w:num>
  <w:num w:numId="8">
    <w:abstractNumId w:val="9"/>
  </w:num>
  <w:num w:numId="9">
    <w:abstractNumId w:val="23"/>
  </w:num>
  <w:num w:numId="10">
    <w:abstractNumId w:val="31"/>
  </w:num>
  <w:num w:numId="11">
    <w:abstractNumId w:val="20"/>
  </w:num>
  <w:num w:numId="12">
    <w:abstractNumId w:val="17"/>
  </w:num>
  <w:num w:numId="13">
    <w:abstractNumId w:val="34"/>
  </w:num>
  <w:num w:numId="14">
    <w:abstractNumId w:val="12"/>
    <w:lvlOverride w:ilvl="0">
      <w:startOverride w:val="1"/>
    </w:lvlOverride>
  </w:num>
  <w:num w:numId="15">
    <w:abstractNumId w:val="12"/>
    <w:lvlOverride w:ilvl="0"/>
    <w:lvlOverride w:ilvl="1">
      <w:startOverride w:val="1"/>
    </w:lvlOverride>
  </w:num>
  <w:num w:numId="16">
    <w:abstractNumId w:val="7"/>
    <w:lvlOverride w:ilvl="0">
      <w:startOverride w:val="2"/>
    </w:lvlOverride>
  </w:num>
  <w:num w:numId="17">
    <w:abstractNumId w:val="7"/>
    <w:lvlOverride w:ilvl="0"/>
    <w:lvlOverride w:ilvl="1">
      <w:startOverride w:val="1"/>
    </w:lvlOverride>
  </w:num>
  <w:num w:numId="18">
    <w:abstractNumId w:val="7"/>
    <w:lvlOverride w:ilvl="0"/>
    <w:lvlOverride w:ilvl="1">
      <w:startOverride w:val="2"/>
    </w:lvlOverride>
  </w:num>
  <w:num w:numId="19">
    <w:abstractNumId w:val="3"/>
  </w:num>
  <w:num w:numId="20">
    <w:abstractNumId w:val="1"/>
  </w:num>
  <w:num w:numId="21">
    <w:abstractNumId w:val="25"/>
  </w:num>
  <w:num w:numId="22">
    <w:abstractNumId w:val="10"/>
  </w:num>
  <w:num w:numId="23">
    <w:abstractNumId w:val="38"/>
  </w:num>
  <w:num w:numId="24">
    <w:abstractNumId w:val="27"/>
  </w:num>
  <w:num w:numId="25">
    <w:abstractNumId w:val="26"/>
  </w:num>
  <w:num w:numId="26">
    <w:abstractNumId w:val="35"/>
  </w:num>
  <w:num w:numId="27">
    <w:abstractNumId w:val="19"/>
  </w:num>
  <w:num w:numId="28">
    <w:abstractNumId w:val="4"/>
  </w:num>
  <w:num w:numId="29">
    <w:abstractNumId w:val="24"/>
  </w:num>
  <w:num w:numId="30">
    <w:abstractNumId w:val="18"/>
  </w:num>
  <w:num w:numId="31">
    <w:abstractNumId w:val="15"/>
  </w:num>
  <w:num w:numId="32">
    <w:abstractNumId w:val="33"/>
  </w:num>
  <w:num w:numId="33">
    <w:abstractNumId w:val="36"/>
  </w:num>
  <w:num w:numId="34">
    <w:abstractNumId w:val="37"/>
  </w:num>
  <w:num w:numId="35">
    <w:abstractNumId w:val="16"/>
  </w:num>
  <w:num w:numId="36">
    <w:abstractNumId w:val="22"/>
  </w:num>
  <w:num w:numId="37">
    <w:abstractNumId w:val="6"/>
  </w:num>
  <w:num w:numId="38">
    <w:abstractNumId w:val="32"/>
  </w:num>
  <w:num w:numId="39">
    <w:abstractNumId w:val="13"/>
  </w:num>
  <w:num w:numId="40">
    <w:abstractNumId w:val="21"/>
  </w:num>
  <w:num w:numId="41">
    <w:abstractNumId w:val="14"/>
  </w:num>
  <w:num w:numId="42">
    <w:abstractNumId w:val="5"/>
  </w:num>
  <w:num w:numId="43">
    <w:abstractNumId w:val="11"/>
  </w:num>
  <w:num w:numId="44">
    <w:abstractNumId w:val="8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EE"/>
    <w:rsid w:val="000028D1"/>
    <w:rsid w:val="00006372"/>
    <w:rsid w:val="00020EBF"/>
    <w:rsid w:val="00021A74"/>
    <w:rsid w:val="00030383"/>
    <w:rsid w:val="00045710"/>
    <w:rsid w:val="000567B6"/>
    <w:rsid w:val="00067190"/>
    <w:rsid w:val="000729F9"/>
    <w:rsid w:val="00074487"/>
    <w:rsid w:val="0008070B"/>
    <w:rsid w:val="000832AE"/>
    <w:rsid w:val="00087406"/>
    <w:rsid w:val="0008788D"/>
    <w:rsid w:val="00087CCE"/>
    <w:rsid w:val="000913E7"/>
    <w:rsid w:val="000947F3"/>
    <w:rsid w:val="000B62D3"/>
    <w:rsid w:val="000B6356"/>
    <w:rsid w:val="000B67FE"/>
    <w:rsid w:val="000C014A"/>
    <w:rsid w:val="000C0798"/>
    <w:rsid w:val="000D0E52"/>
    <w:rsid w:val="000D27B4"/>
    <w:rsid w:val="000D3EF9"/>
    <w:rsid w:val="000D776E"/>
    <w:rsid w:val="000F22BE"/>
    <w:rsid w:val="000F4253"/>
    <w:rsid w:val="00101BB9"/>
    <w:rsid w:val="0010410B"/>
    <w:rsid w:val="001107C0"/>
    <w:rsid w:val="0011675C"/>
    <w:rsid w:val="00125514"/>
    <w:rsid w:val="00127798"/>
    <w:rsid w:val="00131E80"/>
    <w:rsid w:val="00137549"/>
    <w:rsid w:val="001415AF"/>
    <w:rsid w:val="001427AC"/>
    <w:rsid w:val="00144879"/>
    <w:rsid w:val="00145572"/>
    <w:rsid w:val="00163F93"/>
    <w:rsid w:val="0017112C"/>
    <w:rsid w:val="00172802"/>
    <w:rsid w:val="00175683"/>
    <w:rsid w:val="00175E9F"/>
    <w:rsid w:val="00176FE9"/>
    <w:rsid w:val="00183BAC"/>
    <w:rsid w:val="00183FEA"/>
    <w:rsid w:val="00186D01"/>
    <w:rsid w:val="001926F3"/>
    <w:rsid w:val="001943AB"/>
    <w:rsid w:val="0019607D"/>
    <w:rsid w:val="001A2B9E"/>
    <w:rsid w:val="001A2C86"/>
    <w:rsid w:val="001B1190"/>
    <w:rsid w:val="001B283C"/>
    <w:rsid w:val="001C10D4"/>
    <w:rsid w:val="001C180A"/>
    <w:rsid w:val="001C4A09"/>
    <w:rsid w:val="001C7C0A"/>
    <w:rsid w:val="001D0605"/>
    <w:rsid w:val="001D2B7B"/>
    <w:rsid w:val="001E05E9"/>
    <w:rsid w:val="001F0E1F"/>
    <w:rsid w:val="001F3B76"/>
    <w:rsid w:val="001F7D8D"/>
    <w:rsid w:val="0020637A"/>
    <w:rsid w:val="00207DC6"/>
    <w:rsid w:val="00210489"/>
    <w:rsid w:val="0021224F"/>
    <w:rsid w:val="00222013"/>
    <w:rsid w:val="00224BC2"/>
    <w:rsid w:val="00232BCA"/>
    <w:rsid w:val="00236F8C"/>
    <w:rsid w:val="00241A5C"/>
    <w:rsid w:val="0024254D"/>
    <w:rsid w:val="00255675"/>
    <w:rsid w:val="002559EF"/>
    <w:rsid w:val="00256F5D"/>
    <w:rsid w:val="00263A28"/>
    <w:rsid w:val="00267C59"/>
    <w:rsid w:val="00267E16"/>
    <w:rsid w:val="00272E8B"/>
    <w:rsid w:val="0027798F"/>
    <w:rsid w:val="00280A83"/>
    <w:rsid w:val="0029196D"/>
    <w:rsid w:val="002943EB"/>
    <w:rsid w:val="00294C20"/>
    <w:rsid w:val="00296CD7"/>
    <w:rsid w:val="002A44FF"/>
    <w:rsid w:val="002A4B93"/>
    <w:rsid w:val="002A665D"/>
    <w:rsid w:val="002B116E"/>
    <w:rsid w:val="002B397D"/>
    <w:rsid w:val="002B709A"/>
    <w:rsid w:val="002C6AF8"/>
    <w:rsid w:val="002E64BA"/>
    <w:rsid w:val="002E6D46"/>
    <w:rsid w:val="002F6F47"/>
    <w:rsid w:val="00305CFD"/>
    <w:rsid w:val="00306BD0"/>
    <w:rsid w:val="00307F0D"/>
    <w:rsid w:val="0032014F"/>
    <w:rsid w:val="00320620"/>
    <w:rsid w:val="00320FE3"/>
    <w:rsid w:val="0032193B"/>
    <w:rsid w:val="0032584B"/>
    <w:rsid w:val="00327C18"/>
    <w:rsid w:val="00337015"/>
    <w:rsid w:val="0034045D"/>
    <w:rsid w:val="00343B02"/>
    <w:rsid w:val="00365A82"/>
    <w:rsid w:val="00367F94"/>
    <w:rsid w:val="0037069B"/>
    <w:rsid w:val="00372F72"/>
    <w:rsid w:val="00380FFA"/>
    <w:rsid w:val="003817B9"/>
    <w:rsid w:val="00386C04"/>
    <w:rsid w:val="00387729"/>
    <w:rsid w:val="00391F71"/>
    <w:rsid w:val="003974A3"/>
    <w:rsid w:val="003A128D"/>
    <w:rsid w:val="003A1298"/>
    <w:rsid w:val="003A2B08"/>
    <w:rsid w:val="003A463D"/>
    <w:rsid w:val="003B0760"/>
    <w:rsid w:val="003B118B"/>
    <w:rsid w:val="003B6479"/>
    <w:rsid w:val="003B7828"/>
    <w:rsid w:val="003C4197"/>
    <w:rsid w:val="003C4E59"/>
    <w:rsid w:val="003D4619"/>
    <w:rsid w:val="003E1F95"/>
    <w:rsid w:val="003E6ACF"/>
    <w:rsid w:val="003E7181"/>
    <w:rsid w:val="003F1834"/>
    <w:rsid w:val="004008BA"/>
    <w:rsid w:val="00402D14"/>
    <w:rsid w:val="004159D3"/>
    <w:rsid w:val="0042009E"/>
    <w:rsid w:val="00420E99"/>
    <w:rsid w:val="00425636"/>
    <w:rsid w:val="00432361"/>
    <w:rsid w:val="004332F3"/>
    <w:rsid w:val="00433566"/>
    <w:rsid w:val="0043432B"/>
    <w:rsid w:val="00435546"/>
    <w:rsid w:val="00450D42"/>
    <w:rsid w:val="004547E4"/>
    <w:rsid w:val="00473782"/>
    <w:rsid w:val="00474612"/>
    <w:rsid w:val="00474683"/>
    <w:rsid w:val="00476884"/>
    <w:rsid w:val="004778B7"/>
    <w:rsid w:val="0048278A"/>
    <w:rsid w:val="0049796A"/>
    <w:rsid w:val="004A19F6"/>
    <w:rsid w:val="004A554B"/>
    <w:rsid w:val="004A6EB8"/>
    <w:rsid w:val="004B06A1"/>
    <w:rsid w:val="004B5843"/>
    <w:rsid w:val="004C5BF5"/>
    <w:rsid w:val="004D1662"/>
    <w:rsid w:val="004D7FEC"/>
    <w:rsid w:val="004E082D"/>
    <w:rsid w:val="004E0C07"/>
    <w:rsid w:val="004E2A44"/>
    <w:rsid w:val="004F3B51"/>
    <w:rsid w:val="004F3F7C"/>
    <w:rsid w:val="004F5F8A"/>
    <w:rsid w:val="00504BF6"/>
    <w:rsid w:val="00511EDA"/>
    <w:rsid w:val="00524DB6"/>
    <w:rsid w:val="00526427"/>
    <w:rsid w:val="00527979"/>
    <w:rsid w:val="00531273"/>
    <w:rsid w:val="00537370"/>
    <w:rsid w:val="00540EB7"/>
    <w:rsid w:val="00554358"/>
    <w:rsid w:val="00555D43"/>
    <w:rsid w:val="0055640A"/>
    <w:rsid w:val="00563803"/>
    <w:rsid w:val="005664B8"/>
    <w:rsid w:val="0058596E"/>
    <w:rsid w:val="0058775D"/>
    <w:rsid w:val="0059178B"/>
    <w:rsid w:val="00593F0A"/>
    <w:rsid w:val="005954F4"/>
    <w:rsid w:val="00596236"/>
    <w:rsid w:val="005A7648"/>
    <w:rsid w:val="005B2729"/>
    <w:rsid w:val="005B2D7E"/>
    <w:rsid w:val="005C643D"/>
    <w:rsid w:val="005D49D7"/>
    <w:rsid w:val="005D6AD4"/>
    <w:rsid w:val="005D7336"/>
    <w:rsid w:val="005E63F7"/>
    <w:rsid w:val="005E66E5"/>
    <w:rsid w:val="005F13D5"/>
    <w:rsid w:val="005F43EE"/>
    <w:rsid w:val="0060030B"/>
    <w:rsid w:val="00604062"/>
    <w:rsid w:val="0061122A"/>
    <w:rsid w:val="0062054A"/>
    <w:rsid w:val="006209FB"/>
    <w:rsid w:val="00623644"/>
    <w:rsid w:val="006261C7"/>
    <w:rsid w:val="00634009"/>
    <w:rsid w:val="00635C50"/>
    <w:rsid w:val="00642253"/>
    <w:rsid w:val="00651D53"/>
    <w:rsid w:val="00654697"/>
    <w:rsid w:val="00654B99"/>
    <w:rsid w:val="00655F1D"/>
    <w:rsid w:val="00670859"/>
    <w:rsid w:val="00671EAB"/>
    <w:rsid w:val="00677906"/>
    <w:rsid w:val="00677F50"/>
    <w:rsid w:val="006815A6"/>
    <w:rsid w:val="00687A78"/>
    <w:rsid w:val="006A65BC"/>
    <w:rsid w:val="006B1A70"/>
    <w:rsid w:val="006C1483"/>
    <w:rsid w:val="006D14CB"/>
    <w:rsid w:val="006E31C1"/>
    <w:rsid w:val="006F087D"/>
    <w:rsid w:val="006F59AA"/>
    <w:rsid w:val="00702423"/>
    <w:rsid w:val="0071366D"/>
    <w:rsid w:val="00720699"/>
    <w:rsid w:val="00720BC8"/>
    <w:rsid w:val="00723962"/>
    <w:rsid w:val="00724B5C"/>
    <w:rsid w:val="00724CF4"/>
    <w:rsid w:val="00725205"/>
    <w:rsid w:val="0073077E"/>
    <w:rsid w:val="00733A50"/>
    <w:rsid w:val="00735C1D"/>
    <w:rsid w:val="00735DF8"/>
    <w:rsid w:val="0074396A"/>
    <w:rsid w:val="00744875"/>
    <w:rsid w:val="00745F78"/>
    <w:rsid w:val="00751922"/>
    <w:rsid w:val="00753986"/>
    <w:rsid w:val="00757F78"/>
    <w:rsid w:val="00793CD6"/>
    <w:rsid w:val="00795CD9"/>
    <w:rsid w:val="007A0243"/>
    <w:rsid w:val="007B0912"/>
    <w:rsid w:val="007B10DC"/>
    <w:rsid w:val="007B1714"/>
    <w:rsid w:val="007B343B"/>
    <w:rsid w:val="007B696C"/>
    <w:rsid w:val="007C18F8"/>
    <w:rsid w:val="007D16CA"/>
    <w:rsid w:val="007D7D3D"/>
    <w:rsid w:val="007E2C57"/>
    <w:rsid w:val="007E5820"/>
    <w:rsid w:val="007E612A"/>
    <w:rsid w:val="007E618E"/>
    <w:rsid w:val="007E6776"/>
    <w:rsid w:val="00802864"/>
    <w:rsid w:val="0081195E"/>
    <w:rsid w:val="0081442E"/>
    <w:rsid w:val="00821DC3"/>
    <w:rsid w:val="00825168"/>
    <w:rsid w:val="00827BDD"/>
    <w:rsid w:val="00837075"/>
    <w:rsid w:val="00837E82"/>
    <w:rsid w:val="00844F9B"/>
    <w:rsid w:val="00852D92"/>
    <w:rsid w:val="008530EE"/>
    <w:rsid w:val="00855660"/>
    <w:rsid w:val="008576CC"/>
    <w:rsid w:val="008616C1"/>
    <w:rsid w:val="008672CC"/>
    <w:rsid w:val="00876648"/>
    <w:rsid w:val="0088236F"/>
    <w:rsid w:val="008847BA"/>
    <w:rsid w:val="00886465"/>
    <w:rsid w:val="0089349C"/>
    <w:rsid w:val="00897AB8"/>
    <w:rsid w:val="008A47AB"/>
    <w:rsid w:val="008B22D7"/>
    <w:rsid w:val="008B6829"/>
    <w:rsid w:val="008C379C"/>
    <w:rsid w:val="008D0C91"/>
    <w:rsid w:val="008D654C"/>
    <w:rsid w:val="008E1986"/>
    <w:rsid w:val="008E6721"/>
    <w:rsid w:val="008E76BE"/>
    <w:rsid w:val="008E7D56"/>
    <w:rsid w:val="008F503D"/>
    <w:rsid w:val="00903637"/>
    <w:rsid w:val="00903C67"/>
    <w:rsid w:val="00906C27"/>
    <w:rsid w:val="0091082B"/>
    <w:rsid w:val="00910B2A"/>
    <w:rsid w:val="00922958"/>
    <w:rsid w:val="00936AE1"/>
    <w:rsid w:val="009431F8"/>
    <w:rsid w:val="0094343D"/>
    <w:rsid w:val="00955AAE"/>
    <w:rsid w:val="0097197B"/>
    <w:rsid w:val="00980D07"/>
    <w:rsid w:val="009816A8"/>
    <w:rsid w:val="009A18AF"/>
    <w:rsid w:val="009A361B"/>
    <w:rsid w:val="009B0B4B"/>
    <w:rsid w:val="009B0CEC"/>
    <w:rsid w:val="009B2657"/>
    <w:rsid w:val="009D5D77"/>
    <w:rsid w:val="009E2BC8"/>
    <w:rsid w:val="009E5A5B"/>
    <w:rsid w:val="009F13EE"/>
    <w:rsid w:val="009F6176"/>
    <w:rsid w:val="00A035BA"/>
    <w:rsid w:val="00A05722"/>
    <w:rsid w:val="00A1032C"/>
    <w:rsid w:val="00A15293"/>
    <w:rsid w:val="00A16697"/>
    <w:rsid w:val="00A20EF8"/>
    <w:rsid w:val="00A22FB4"/>
    <w:rsid w:val="00A333CB"/>
    <w:rsid w:val="00A40B5D"/>
    <w:rsid w:val="00A55AD8"/>
    <w:rsid w:val="00A60CCB"/>
    <w:rsid w:val="00A6139A"/>
    <w:rsid w:val="00A6220B"/>
    <w:rsid w:val="00A62608"/>
    <w:rsid w:val="00A62C6C"/>
    <w:rsid w:val="00A64433"/>
    <w:rsid w:val="00A672B6"/>
    <w:rsid w:val="00A704B2"/>
    <w:rsid w:val="00A728A2"/>
    <w:rsid w:val="00A7687E"/>
    <w:rsid w:val="00A77923"/>
    <w:rsid w:val="00A77CE5"/>
    <w:rsid w:val="00A800AC"/>
    <w:rsid w:val="00A80D1B"/>
    <w:rsid w:val="00A82FBF"/>
    <w:rsid w:val="00A85399"/>
    <w:rsid w:val="00A9394C"/>
    <w:rsid w:val="00A93FB8"/>
    <w:rsid w:val="00AC2C68"/>
    <w:rsid w:val="00AC3916"/>
    <w:rsid w:val="00AC4466"/>
    <w:rsid w:val="00AC7200"/>
    <w:rsid w:val="00AD077C"/>
    <w:rsid w:val="00AD233E"/>
    <w:rsid w:val="00AD3C84"/>
    <w:rsid w:val="00AD56C7"/>
    <w:rsid w:val="00AD7714"/>
    <w:rsid w:val="00AD7847"/>
    <w:rsid w:val="00AE10CE"/>
    <w:rsid w:val="00AE1B02"/>
    <w:rsid w:val="00AE5B9D"/>
    <w:rsid w:val="00AF2363"/>
    <w:rsid w:val="00AF68F2"/>
    <w:rsid w:val="00AF6A6C"/>
    <w:rsid w:val="00B102A7"/>
    <w:rsid w:val="00B102B1"/>
    <w:rsid w:val="00B1047F"/>
    <w:rsid w:val="00B10893"/>
    <w:rsid w:val="00B15058"/>
    <w:rsid w:val="00B15BEF"/>
    <w:rsid w:val="00B1612A"/>
    <w:rsid w:val="00B17415"/>
    <w:rsid w:val="00B21D08"/>
    <w:rsid w:val="00B27EBA"/>
    <w:rsid w:val="00B36F4F"/>
    <w:rsid w:val="00B36F82"/>
    <w:rsid w:val="00B37339"/>
    <w:rsid w:val="00B43DF5"/>
    <w:rsid w:val="00B463AC"/>
    <w:rsid w:val="00B53DA5"/>
    <w:rsid w:val="00B578F2"/>
    <w:rsid w:val="00B66DB1"/>
    <w:rsid w:val="00B74F03"/>
    <w:rsid w:val="00B8130F"/>
    <w:rsid w:val="00B81C6D"/>
    <w:rsid w:val="00B8593A"/>
    <w:rsid w:val="00BA06CB"/>
    <w:rsid w:val="00BB689E"/>
    <w:rsid w:val="00BB6FD6"/>
    <w:rsid w:val="00BC2687"/>
    <w:rsid w:val="00BC304B"/>
    <w:rsid w:val="00BD104C"/>
    <w:rsid w:val="00BD1391"/>
    <w:rsid w:val="00BD264C"/>
    <w:rsid w:val="00BE01E4"/>
    <w:rsid w:val="00BE2B5B"/>
    <w:rsid w:val="00BF2045"/>
    <w:rsid w:val="00BF2A7D"/>
    <w:rsid w:val="00BF48CE"/>
    <w:rsid w:val="00BF5DED"/>
    <w:rsid w:val="00BF7372"/>
    <w:rsid w:val="00BF7A82"/>
    <w:rsid w:val="00C12065"/>
    <w:rsid w:val="00C14642"/>
    <w:rsid w:val="00C15C58"/>
    <w:rsid w:val="00C2221E"/>
    <w:rsid w:val="00C3731B"/>
    <w:rsid w:val="00C40E14"/>
    <w:rsid w:val="00C446CA"/>
    <w:rsid w:val="00C516C2"/>
    <w:rsid w:val="00C52315"/>
    <w:rsid w:val="00C5348B"/>
    <w:rsid w:val="00C542AF"/>
    <w:rsid w:val="00C56F0C"/>
    <w:rsid w:val="00C60743"/>
    <w:rsid w:val="00C62C17"/>
    <w:rsid w:val="00C72685"/>
    <w:rsid w:val="00C73598"/>
    <w:rsid w:val="00C735ED"/>
    <w:rsid w:val="00C768F1"/>
    <w:rsid w:val="00C8071F"/>
    <w:rsid w:val="00C812A9"/>
    <w:rsid w:val="00C8394F"/>
    <w:rsid w:val="00C90F33"/>
    <w:rsid w:val="00C9623E"/>
    <w:rsid w:val="00CA0675"/>
    <w:rsid w:val="00CA0B4F"/>
    <w:rsid w:val="00CB125E"/>
    <w:rsid w:val="00CB3D56"/>
    <w:rsid w:val="00CB44AC"/>
    <w:rsid w:val="00CB7FC9"/>
    <w:rsid w:val="00CC13C9"/>
    <w:rsid w:val="00CC61BF"/>
    <w:rsid w:val="00CD7D7B"/>
    <w:rsid w:val="00CE1456"/>
    <w:rsid w:val="00CE2AFB"/>
    <w:rsid w:val="00CE41F9"/>
    <w:rsid w:val="00CF4998"/>
    <w:rsid w:val="00CF5B88"/>
    <w:rsid w:val="00D039BD"/>
    <w:rsid w:val="00D07849"/>
    <w:rsid w:val="00D111D8"/>
    <w:rsid w:val="00D115C5"/>
    <w:rsid w:val="00D126BF"/>
    <w:rsid w:val="00D1274E"/>
    <w:rsid w:val="00D16F25"/>
    <w:rsid w:val="00D20C3C"/>
    <w:rsid w:val="00D20F17"/>
    <w:rsid w:val="00D30557"/>
    <w:rsid w:val="00D36F52"/>
    <w:rsid w:val="00D407C1"/>
    <w:rsid w:val="00D479CB"/>
    <w:rsid w:val="00D62078"/>
    <w:rsid w:val="00D6365A"/>
    <w:rsid w:val="00D66237"/>
    <w:rsid w:val="00D748E6"/>
    <w:rsid w:val="00D7518E"/>
    <w:rsid w:val="00D76CA9"/>
    <w:rsid w:val="00D77CD9"/>
    <w:rsid w:val="00D805F2"/>
    <w:rsid w:val="00D824CE"/>
    <w:rsid w:val="00D84AA0"/>
    <w:rsid w:val="00D94CED"/>
    <w:rsid w:val="00DA0944"/>
    <w:rsid w:val="00DA51CE"/>
    <w:rsid w:val="00DA78DD"/>
    <w:rsid w:val="00DB6915"/>
    <w:rsid w:val="00DC1083"/>
    <w:rsid w:val="00DD3CC6"/>
    <w:rsid w:val="00DF1CD9"/>
    <w:rsid w:val="00DF7864"/>
    <w:rsid w:val="00DF7D68"/>
    <w:rsid w:val="00E0511F"/>
    <w:rsid w:val="00E12570"/>
    <w:rsid w:val="00E17DD8"/>
    <w:rsid w:val="00E30432"/>
    <w:rsid w:val="00E32D6A"/>
    <w:rsid w:val="00E601D5"/>
    <w:rsid w:val="00E66401"/>
    <w:rsid w:val="00E738C9"/>
    <w:rsid w:val="00E743E2"/>
    <w:rsid w:val="00E80C8E"/>
    <w:rsid w:val="00E94482"/>
    <w:rsid w:val="00E96E58"/>
    <w:rsid w:val="00E97E4A"/>
    <w:rsid w:val="00EA3120"/>
    <w:rsid w:val="00EB2157"/>
    <w:rsid w:val="00EB36C7"/>
    <w:rsid w:val="00EB74AC"/>
    <w:rsid w:val="00EC2F9B"/>
    <w:rsid w:val="00EC3127"/>
    <w:rsid w:val="00EC7C38"/>
    <w:rsid w:val="00ED08DE"/>
    <w:rsid w:val="00EE5AA6"/>
    <w:rsid w:val="00EE5C66"/>
    <w:rsid w:val="00EF46D7"/>
    <w:rsid w:val="00EF75F8"/>
    <w:rsid w:val="00F01EF9"/>
    <w:rsid w:val="00F037E3"/>
    <w:rsid w:val="00F10564"/>
    <w:rsid w:val="00F1253F"/>
    <w:rsid w:val="00F173A7"/>
    <w:rsid w:val="00F17F18"/>
    <w:rsid w:val="00F21A57"/>
    <w:rsid w:val="00F26441"/>
    <w:rsid w:val="00F278AB"/>
    <w:rsid w:val="00F41036"/>
    <w:rsid w:val="00F439A9"/>
    <w:rsid w:val="00F6404F"/>
    <w:rsid w:val="00F66B47"/>
    <w:rsid w:val="00F7100B"/>
    <w:rsid w:val="00F776B0"/>
    <w:rsid w:val="00F959ED"/>
    <w:rsid w:val="00FA5913"/>
    <w:rsid w:val="00FB1F68"/>
    <w:rsid w:val="00FB59E1"/>
    <w:rsid w:val="00FB613E"/>
    <w:rsid w:val="00FB712A"/>
    <w:rsid w:val="00FC286E"/>
    <w:rsid w:val="00FC4C48"/>
    <w:rsid w:val="00FC5A12"/>
    <w:rsid w:val="00FC7AEA"/>
    <w:rsid w:val="00FD0A9C"/>
    <w:rsid w:val="00FD6748"/>
    <w:rsid w:val="00FE49C4"/>
    <w:rsid w:val="00FF0369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7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CD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8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8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F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8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7BA"/>
  </w:style>
  <w:style w:type="paragraph" w:styleId="Footer">
    <w:name w:val="footer"/>
    <w:basedOn w:val="Normal"/>
    <w:link w:val="FooterChar"/>
    <w:uiPriority w:val="99"/>
    <w:unhideWhenUsed/>
    <w:rsid w:val="0088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7BA"/>
  </w:style>
  <w:style w:type="paragraph" w:customStyle="1" w:styleId="Pa0">
    <w:name w:val="Pa0"/>
    <w:basedOn w:val="Normal"/>
    <w:next w:val="Normal"/>
    <w:uiPriority w:val="99"/>
    <w:rsid w:val="00175683"/>
    <w:pPr>
      <w:widowControl w:val="0"/>
      <w:autoSpaceDE w:val="0"/>
      <w:autoSpaceDN w:val="0"/>
      <w:adjustRightInd w:val="0"/>
      <w:spacing w:after="0" w:line="241" w:lineRule="atLeast"/>
    </w:pPr>
    <w:rPr>
      <w:rFonts w:ascii="Simple Sans Medium" w:eastAsia="Calibri" w:hAnsi="Simple Sans Medium"/>
      <w:sz w:val="24"/>
      <w:szCs w:val="24"/>
    </w:rPr>
  </w:style>
  <w:style w:type="character" w:customStyle="1" w:styleId="A1">
    <w:name w:val="A1"/>
    <w:uiPriority w:val="99"/>
    <w:rsid w:val="00175683"/>
    <w:rPr>
      <w:rFonts w:ascii="Times" w:hAnsi="Times" w:cs="Times" w:hint="default"/>
      <w:color w:val="221E1F"/>
      <w:sz w:val="20"/>
      <w:szCs w:val="20"/>
    </w:rPr>
  </w:style>
  <w:style w:type="table" w:styleId="TableGrid">
    <w:name w:val="Table Grid"/>
    <w:basedOn w:val="TableNormal"/>
    <w:rsid w:val="001756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styleId="BodyText2">
    <w:name w:val="Body Text 2"/>
    <w:basedOn w:val="Normal"/>
    <w:link w:val="BodyText2Char"/>
    <w:rsid w:val="002F6F47"/>
    <w:pPr>
      <w:spacing w:after="120" w:line="480" w:lineRule="auto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F6F47"/>
    <w:rPr>
      <w:rFonts w:ascii="Times New Roman" w:hAnsi="Times New Roman"/>
      <w:sz w:val="24"/>
    </w:rPr>
  </w:style>
  <w:style w:type="paragraph" w:customStyle="1" w:styleId="Text">
    <w:name w:val="Text"/>
    <w:rsid w:val="002559EF"/>
    <w:pPr>
      <w:ind w:left="1440"/>
      <w:jc w:val="both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semiHidden/>
    <w:rsid w:val="002559EF"/>
    <w:pPr>
      <w:spacing w:before="120" w:after="120" w:line="240" w:lineRule="auto"/>
    </w:pPr>
    <w:rPr>
      <w:rFonts w:ascii="Times New Roman" w:hAnsi="Times New Roman"/>
      <w:b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7CD9"/>
    <w:rPr>
      <w:rFonts w:ascii="Cambria" w:hAnsi="Cambria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D77CD9"/>
    <w:rPr>
      <w:rFonts w:eastAsia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8394F"/>
    <w:pPr>
      <w:spacing w:after="0" w:line="240" w:lineRule="auto"/>
      <w:ind w:left="720"/>
    </w:pPr>
    <w:rPr>
      <w:rFonts w:eastAsia="Calibri"/>
    </w:rPr>
  </w:style>
  <w:style w:type="character" w:styleId="PlaceholderText">
    <w:name w:val="Placeholder Text"/>
    <w:basedOn w:val="DefaultParagraphFont"/>
    <w:uiPriority w:val="99"/>
    <w:semiHidden/>
    <w:rsid w:val="00C516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12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C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5722"/>
  </w:style>
  <w:style w:type="character" w:customStyle="1" w:styleId="Heading3Char">
    <w:name w:val="Heading 3 Char"/>
    <w:basedOn w:val="DefaultParagraphFont"/>
    <w:link w:val="Heading3"/>
    <w:uiPriority w:val="9"/>
    <w:rsid w:val="003A2B0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0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A82FBF"/>
  </w:style>
  <w:style w:type="character" w:customStyle="1" w:styleId="mw-editsection1">
    <w:name w:val="mw-editsection1"/>
    <w:basedOn w:val="DefaultParagraphFont"/>
    <w:rsid w:val="00A82FBF"/>
  </w:style>
  <w:style w:type="character" w:customStyle="1" w:styleId="mw-editsection-bracket">
    <w:name w:val="mw-editsection-bracket"/>
    <w:basedOn w:val="DefaultParagraphFont"/>
    <w:rsid w:val="00A82FBF"/>
  </w:style>
  <w:style w:type="character" w:customStyle="1" w:styleId="collapsebutton2">
    <w:name w:val="collapsebutton2"/>
    <w:basedOn w:val="DefaultParagraphFont"/>
    <w:rsid w:val="00A82FBF"/>
    <w:rPr>
      <w:b w:val="0"/>
      <w:b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267E16"/>
    <w:rPr>
      <w:color w:val="800080" w:themeColor="followedHyperlink"/>
      <w:u w:val="single"/>
    </w:rPr>
  </w:style>
  <w:style w:type="paragraph" w:customStyle="1" w:styleId="Default">
    <w:name w:val="Default"/>
    <w:rsid w:val="00D76C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visible">
    <w:name w:val="visible"/>
    <w:basedOn w:val="Normal"/>
    <w:link w:val="visibleChar"/>
    <w:rsid w:val="006779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8C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83C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Strong">
    <w:name w:val="Strong"/>
    <w:basedOn w:val="DefaultParagraphFont"/>
    <w:uiPriority w:val="22"/>
    <w:qFormat/>
    <w:rsid w:val="00B36F4F"/>
    <w:rPr>
      <w:b/>
      <w:bCs/>
    </w:rPr>
  </w:style>
  <w:style w:type="paragraph" w:customStyle="1" w:styleId="payeezycontent">
    <w:name w:val="payeezy_content"/>
    <w:basedOn w:val="Heading1"/>
    <w:link w:val="payeezycontentChar"/>
    <w:qFormat/>
    <w:rsid w:val="00CB44AC"/>
    <w:pPr>
      <w:spacing w:before="0"/>
    </w:pPr>
    <w:rPr>
      <w:rFonts w:ascii="Helvetica" w:hAnsi="Helvetica" w:cs="Helvetica"/>
      <w:b w:val="0"/>
      <w:color w:val="000000"/>
      <w:sz w:val="20"/>
      <w:szCs w:val="20"/>
    </w:rPr>
  </w:style>
  <w:style w:type="character" w:customStyle="1" w:styleId="visibleChar">
    <w:name w:val="visible Char"/>
    <w:basedOn w:val="DefaultParagraphFont"/>
    <w:link w:val="visible"/>
    <w:rsid w:val="00C3731B"/>
    <w:rPr>
      <w:rFonts w:ascii="Times New Roman" w:hAnsi="Times New Roman"/>
      <w:sz w:val="24"/>
      <w:szCs w:val="24"/>
    </w:rPr>
  </w:style>
  <w:style w:type="character" w:customStyle="1" w:styleId="payeezycontentChar">
    <w:name w:val="payeezy_content Char"/>
    <w:basedOn w:val="visibleChar"/>
    <w:link w:val="payeezycontent"/>
    <w:rsid w:val="00CB44AC"/>
    <w:rPr>
      <w:rFonts w:ascii="Helvetica" w:hAnsi="Helvetica" w:cs="Helvetica"/>
      <w:b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7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CD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8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8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F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8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7BA"/>
  </w:style>
  <w:style w:type="paragraph" w:styleId="Footer">
    <w:name w:val="footer"/>
    <w:basedOn w:val="Normal"/>
    <w:link w:val="FooterChar"/>
    <w:uiPriority w:val="99"/>
    <w:unhideWhenUsed/>
    <w:rsid w:val="0088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7BA"/>
  </w:style>
  <w:style w:type="paragraph" w:customStyle="1" w:styleId="Pa0">
    <w:name w:val="Pa0"/>
    <w:basedOn w:val="Normal"/>
    <w:next w:val="Normal"/>
    <w:uiPriority w:val="99"/>
    <w:rsid w:val="00175683"/>
    <w:pPr>
      <w:widowControl w:val="0"/>
      <w:autoSpaceDE w:val="0"/>
      <w:autoSpaceDN w:val="0"/>
      <w:adjustRightInd w:val="0"/>
      <w:spacing w:after="0" w:line="241" w:lineRule="atLeast"/>
    </w:pPr>
    <w:rPr>
      <w:rFonts w:ascii="Simple Sans Medium" w:eastAsia="Calibri" w:hAnsi="Simple Sans Medium"/>
      <w:sz w:val="24"/>
      <w:szCs w:val="24"/>
    </w:rPr>
  </w:style>
  <w:style w:type="character" w:customStyle="1" w:styleId="A1">
    <w:name w:val="A1"/>
    <w:uiPriority w:val="99"/>
    <w:rsid w:val="00175683"/>
    <w:rPr>
      <w:rFonts w:ascii="Times" w:hAnsi="Times" w:cs="Times" w:hint="default"/>
      <w:color w:val="221E1F"/>
      <w:sz w:val="20"/>
      <w:szCs w:val="20"/>
    </w:rPr>
  </w:style>
  <w:style w:type="table" w:styleId="TableGrid">
    <w:name w:val="Table Grid"/>
    <w:basedOn w:val="TableNormal"/>
    <w:rsid w:val="001756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styleId="BodyText2">
    <w:name w:val="Body Text 2"/>
    <w:basedOn w:val="Normal"/>
    <w:link w:val="BodyText2Char"/>
    <w:rsid w:val="002F6F47"/>
    <w:pPr>
      <w:spacing w:after="120" w:line="480" w:lineRule="auto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F6F47"/>
    <w:rPr>
      <w:rFonts w:ascii="Times New Roman" w:hAnsi="Times New Roman"/>
      <w:sz w:val="24"/>
    </w:rPr>
  </w:style>
  <w:style w:type="paragraph" w:customStyle="1" w:styleId="Text">
    <w:name w:val="Text"/>
    <w:rsid w:val="002559EF"/>
    <w:pPr>
      <w:ind w:left="1440"/>
      <w:jc w:val="both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semiHidden/>
    <w:rsid w:val="002559EF"/>
    <w:pPr>
      <w:spacing w:before="120" w:after="120" w:line="240" w:lineRule="auto"/>
    </w:pPr>
    <w:rPr>
      <w:rFonts w:ascii="Times New Roman" w:hAnsi="Times New Roman"/>
      <w:b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7CD9"/>
    <w:rPr>
      <w:rFonts w:ascii="Cambria" w:hAnsi="Cambria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D77CD9"/>
    <w:rPr>
      <w:rFonts w:eastAsia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8394F"/>
    <w:pPr>
      <w:spacing w:after="0" w:line="240" w:lineRule="auto"/>
      <w:ind w:left="720"/>
    </w:pPr>
    <w:rPr>
      <w:rFonts w:eastAsia="Calibri"/>
    </w:rPr>
  </w:style>
  <w:style w:type="character" w:styleId="PlaceholderText">
    <w:name w:val="Placeholder Text"/>
    <w:basedOn w:val="DefaultParagraphFont"/>
    <w:uiPriority w:val="99"/>
    <w:semiHidden/>
    <w:rsid w:val="00C516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12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C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5722"/>
  </w:style>
  <w:style w:type="character" w:customStyle="1" w:styleId="Heading3Char">
    <w:name w:val="Heading 3 Char"/>
    <w:basedOn w:val="DefaultParagraphFont"/>
    <w:link w:val="Heading3"/>
    <w:uiPriority w:val="9"/>
    <w:rsid w:val="003A2B0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0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A82FBF"/>
  </w:style>
  <w:style w:type="character" w:customStyle="1" w:styleId="mw-editsection1">
    <w:name w:val="mw-editsection1"/>
    <w:basedOn w:val="DefaultParagraphFont"/>
    <w:rsid w:val="00A82FBF"/>
  </w:style>
  <w:style w:type="character" w:customStyle="1" w:styleId="mw-editsection-bracket">
    <w:name w:val="mw-editsection-bracket"/>
    <w:basedOn w:val="DefaultParagraphFont"/>
    <w:rsid w:val="00A82FBF"/>
  </w:style>
  <w:style w:type="character" w:customStyle="1" w:styleId="collapsebutton2">
    <w:name w:val="collapsebutton2"/>
    <w:basedOn w:val="DefaultParagraphFont"/>
    <w:rsid w:val="00A82FBF"/>
    <w:rPr>
      <w:b w:val="0"/>
      <w:b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267E16"/>
    <w:rPr>
      <w:color w:val="800080" w:themeColor="followedHyperlink"/>
      <w:u w:val="single"/>
    </w:rPr>
  </w:style>
  <w:style w:type="paragraph" w:customStyle="1" w:styleId="Default">
    <w:name w:val="Default"/>
    <w:rsid w:val="00D76C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visible">
    <w:name w:val="visible"/>
    <w:basedOn w:val="Normal"/>
    <w:link w:val="visibleChar"/>
    <w:rsid w:val="006779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8C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83C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Strong">
    <w:name w:val="Strong"/>
    <w:basedOn w:val="DefaultParagraphFont"/>
    <w:uiPriority w:val="22"/>
    <w:qFormat/>
    <w:rsid w:val="00B36F4F"/>
    <w:rPr>
      <w:b/>
      <w:bCs/>
    </w:rPr>
  </w:style>
  <w:style w:type="paragraph" w:customStyle="1" w:styleId="payeezycontent">
    <w:name w:val="payeezy_content"/>
    <w:basedOn w:val="Heading1"/>
    <w:link w:val="payeezycontentChar"/>
    <w:qFormat/>
    <w:rsid w:val="00CB44AC"/>
    <w:pPr>
      <w:spacing w:before="0"/>
    </w:pPr>
    <w:rPr>
      <w:rFonts w:ascii="Helvetica" w:hAnsi="Helvetica" w:cs="Helvetica"/>
      <w:b w:val="0"/>
      <w:color w:val="000000"/>
      <w:sz w:val="20"/>
      <w:szCs w:val="20"/>
    </w:rPr>
  </w:style>
  <w:style w:type="character" w:customStyle="1" w:styleId="visibleChar">
    <w:name w:val="visible Char"/>
    <w:basedOn w:val="DefaultParagraphFont"/>
    <w:link w:val="visible"/>
    <w:rsid w:val="00C3731B"/>
    <w:rPr>
      <w:rFonts w:ascii="Times New Roman" w:hAnsi="Times New Roman"/>
      <w:sz w:val="24"/>
      <w:szCs w:val="24"/>
    </w:rPr>
  </w:style>
  <w:style w:type="character" w:customStyle="1" w:styleId="payeezycontentChar">
    <w:name w:val="payeezy_content Char"/>
    <w:basedOn w:val="visibleChar"/>
    <w:link w:val="payeezycontent"/>
    <w:rsid w:val="00CB44AC"/>
    <w:rPr>
      <w:rFonts w:ascii="Helvetica" w:hAnsi="Helvetica" w:cs="Helvetica"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219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DBDBDB"/>
                <w:bottom w:val="single" w:sz="6" w:space="0" w:color="D2D2D2"/>
                <w:right w:val="single" w:sz="6" w:space="0" w:color="DBDBDB"/>
              </w:divBdr>
              <w:divsChild>
                <w:div w:id="10085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779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43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537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DBDBDB"/>
                <w:bottom w:val="single" w:sz="6" w:space="0" w:color="D2D2D2"/>
                <w:right w:val="single" w:sz="6" w:space="0" w:color="DBDBDB"/>
              </w:divBdr>
              <w:divsChild>
                <w:div w:id="15310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310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622">
                  <w:marLeft w:val="0"/>
                  <w:marRight w:val="0"/>
                  <w:marTop w:val="0"/>
                  <w:marBottom w:val="3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48125">
                          <w:marLeft w:val="5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79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7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794">
                  <w:marLeft w:val="0"/>
                  <w:marRight w:val="0"/>
                  <w:marTop w:val="0"/>
                  <w:marBottom w:val="8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8346">
                  <w:marLeft w:val="0"/>
                  <w:marRight w:val="0"/>
                  <w:marTop w:val="9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29199">
                  <w:marLeft w:val="0"/>
                  <w:marRight w:val="0"/>
                  <w:marTop w:val="9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14140">
                  <w:marLeft w:val="0"/>
                  <w:marRight w:val="0"/>
                  <w:marTop w:val="9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8063">
                  <w:marLeft w:val="0"/>
                  <w:marRight w:val="0"/>
                  <w:marTop w:val="5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813">
                  <w:marLeft w:val="0"/>
                  <w:marRight w:val="0"/>
                  <w:marTop w:val="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89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477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7664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562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762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33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457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86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656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32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3660">
                  <w:marLeft w:val="0"/>
                  <w:marRight w:val="0"/>
                  <w:marTop w:val="0"/>
                  <w:marBottom w:val="3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9577">
                          <w:marLeft w:val="5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94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189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477">
                  <w:marLeft w:val="0"/>
                  <w:marRight w:val="0"/>
                  <w:marTop w:val="0"/>
                  <w:marBottom w:val="8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2284">
                  <w:marLeft w:val="0"/>
                  <w:marRight w:val="0"/>
                  <w:marTop w:val="9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53330">
                  <w:marLeft w:val="0"/>
                  <w:marRight w:val="0"/>
                  <w:marTop w:val="9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1980">
                  <w:marLeft w:val="0"/>
                  <w:marRight w:val="0"/>
                  <w:marTop w:val="9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3911">
                  <w:marLeft w:val="0"/>
                  <w:marRight w:val="0"/>
                  <w:marTop w:val="5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3614">
                  <w:marLeft w:val="0"/>
                  <w:marRight w:val="0"/>
                  <w:marTop w:val="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6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682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415">
          <w:marLeft w:val="0"/>
          <w:marRight w:val="12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368">
          <w:marLeft w:val="0"/>
          <w:marRight w:val="0"/>
          <w:marTop w:val="480"/>
          <w:marBottom w:val="0"/>
          <w:divBdr>
            <w:top w:val="single" w:sz="6" w:space="5" w:color="ACACAC"/>
            <w:left w:val="single" w:sz="6" w:space="5" w:color="ACACAC"/>
            <w:bottom w:val="single" w:sz="6" w:space="5" w:color="ACACAC"/>
            <w:right w:val="single" w:sz="6" w:space="5" w:color="ACACAC"/>
          </w:divBdr>
        </w:div>
        <w:div w:id="7072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7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5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brackets.io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https://developer.payeezy.com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sublimetext.com/2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payeezy/payeezy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www.atom.io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developer.payeezy.com/sdk-downloads" TargetMode="External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calla01\Local%20Settings\Temporary%20Internet%20Files\Content.Outlook\YAVKRN1W\sample%20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FD1213B1953448622A653336F5622" ma:contentTypeVersion="0" ma:contentTypeDescription="Create a new document." ma:contentTypeScope="" ma:versionID="ca093712824bc106c92e196ffe3ea9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90160-E8EC-431C-8AF3-D609E0398D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F20E1-B956-4080-8789-C22C8DA6B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3151D-3027-4577-B89D-1AB3A0594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AF2D9B-DEC4-4C05-AD61-438375D4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letter 2.dotx</Template>
  <TotalTime>2845</TotalTime>
  <Pages>9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USA;David.Burr@firstdata.com</dc:creator>
  <cp:lastModifiedBy>First Data USA</cp:lastModifiedBy>
  <cp:revision>70</cp:revision>
  <cp:lastPrinted>2014-02-24T19:56:00Z</cp:lastPrinted>
  <dcterms:created xsi:type="dcterms:W3CDTF">2014-12-01T22:05:00Z</dcterms:created>
  <dcterms:modified xsi:type="dcterms:W3CDTF">2014-12-22T16:20:00Z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0x010100EFBFD1213B1953448622A653336F5622</vt:lpwstr>
  </property>
</Properties>
</file>